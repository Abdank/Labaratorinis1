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0C9" w:rsidRPr="00844988" w:rsidRDefault="00D560C9" w:rsidP="004771C9">
      <w:pPr>
        <w:pStyle w:val="Vireliouraai"/>
      </w:pPr>
      <w:r w:rsidRPr="00844988">
        <w:t>KAUNO TECHNOLOGIJOS UNIVERSITETAS</w:t>
      </w:r>
    </w:p>
    <w:p w:rsidR="00D560C9" w:rsidRPr="00844988" w:rsidRDefault="00AE71E2" w:rsidP="004771C9">
      <w:pPr>
        <w:pStyle w:val="Vireliouraai"/>
      </w:pPr>
      <w:r>
        <w:t xml:space="preserve">INFORMATIKOS </w:t>
      </w:r>
      <w:r w:rsidR="00404E84">
        <w:t>FAKULTETAS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0D7125" w:rsidP="004771C9">
      <w:pPr>
        <w:pStyle w:val="Ataskaitospavadinimas"/>
      </w:pPr>
      <w:bookmarkStart w:id="0" w:name="modulis"/>
      <w:r>
        <w:t>Objektini</w:t>
      </w:r>
      <w:r w:rsidR="00D02DD4">
        <w:t>s</w:t>
      </w:r>
      <w:r>
        <w:t xml:space="preserve"> programavim</w:t>
      </w:r>
      <w:r w:rsidR="00D02DD4">
        <w:t>as</w:t>
      </w:r>
      <w:r w:rsidR="00AE71E2">
        <w:t xml:space="preserve"> </w:t>
      </w:r>
      <w:r w:rsidR="00D02DD4">
        <w:t>II</w:t>
      </w:r>
      <w:r w:rsidR="00AE71E2">
        <w:t xml:space="preserve"> (P175B123</w:t>
      </w:r>
      <w:r>
        <w:t>)</w:t>
      </w:r>
      <w:bookmarkEnd w:id="0"/>
    </w:p>
    <w:p w:rsidR="00D560C9" w:rsidRPr="00844988" w:rsidRDefault="00552B41" w:rsidP="004771C9">
      <w:pPr>
        <w:pStyle w:val="Ataskaita"/>
      </w:pPr>
      <w:r>
        <w:t>Darbų aplankas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771C9" w:rsidRDefault="004771C9" w:rsidP="00EB5168">
      <w:pPr>
        <w:pStyle w:val="Autorius"/>
      </w:pPr>
      <w:r>
        <w:t xml:space="preserve">Atliko: </w:t>
      </w:r>
    </w:p>
    <w:p w:rsidR="004771C9" w:rsidRDefault="004771C9" w:rsidP="00EB5168">
      <w:pPr>
        <w:pStyle w:val="Autorius"/>
      </w:pPr>
      <w:r>
        <w:tab/>
      </w:r>
      <w:bookmarkStart w:id="1" w:name="Grupe"/>
      <w:r w:rsidR="00AE7C8B"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bookmarkStart w:id="2" w:name="_GoBack"/>
      <w:bookmarkEnd w:id="2"/>
      <w:r w:rsidR="00CD11A6">
        <w:t>IFF-7/7</w:t>
      </w:r>
      <w:r w:rsidR="00AE7C8B">
        <w:fldChar w:fldCharType="end"/>
      </w:r>
      <w:bookmarkEnd w:id="1"/>
      <w:r w:rsidR="00AE7C8B">
        <w:t xml:space="preserve"> </w:t>
      </w:r>
      <w:r>
        <w:t xml:space="preserve">gr. </w:t>
      </w:r>
      <w:r w:rsidR="00AE7C8B">
        <w:t>studentas</w:t>
      </w:r>
    </w:p>
    <w:p w:rsidR="00D560C9" w:rsidRPr="00844988" w:rsidRDefault="004771C9" w:rsidP="00EB5168">
      <w:pPr>
        <w:pStyle w:val="Autorius"/>
      </w:pPr>
      <w:r>
        <w:tab/>
      </w:r>
      <w:bookmarkStart w:id="3" w:name="Pavarde"/>
      <w:r w:rsidR="00AE7C8B">
        <w:fldChar w:fldCharType="begin">
          <w:ffData>
            <w:name w:val="Pavarde"/>
            <w:enabled/>
            <w:calcOnExit w:val="0"/>
            <w:textInput>
              <w:default w:val="&lt;Vardas Pavardė&gt;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A13155">
        <w:t>Matas Goštautas</w:t>
      </w:r>
      <w:r w:rsidR="00AE7C8B">
        <w:fldChar w:fldCharType="end"/>
      </w:r>
      <w:bookmarkEnd w:id="3"/>
    </w:p>
    <w:p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E43E65">
        <w:rPr>
          <w:noProof/>
        </w:rPr>
        <w:t>2018 m. vasario 19 d.</w:t>
      </w:r>
      <w:r w:rsidR="00844988" w:rsidRPr="00844988">
        <w:fldChar w:fldCharType="end"/>
      </w:r>
    </w:p>
    <w:p w:rsidR="004771C9" w:rsidRDefault="00D560C9" w:rsidP="00EB5168">
      <w:pPr>
        <w:pStyle w:val="Autorius"/>
      </w:pPr>
      <w:r w:rsidRPr="0052026C">
        <w:t>Priėmė:</w:t>
      </w:r>
    </w:p>
    <w:p w:rsidR="00D560C9" w:rsidRPr="0052026C" w:rsidRDefault="004771C9" w:rsidP="00EB5168">
      <w:pPr>
        <w:pStyle w:val="Autorius"/>
      </w:pPr>
      <w:r>
        <w:tab/>
      </w:r>
      <w:bookmarkStart w:id="4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641CD5">
        <w:t xml:space="preserve">Doc. </w:t>
      </w:r>
      <w:r w:rsidR="00641CD5" w:rsidRPr="00A13155">
        <w:t>Lina</w:t>
      </w:r>
      <w:r w:rsidR="00641CD5">
        <w:t xml:space="preserve"> </w:t>
      </w:r>
      <w:r w:rsidR="00641CD5" w:rsidRPr="00A13155">
        <w:t>N</w:t>
      </w:r>
      <w:r w:rsidR="00641CD5">
        <w:t>arbutaitė</w:t>
      </w:r>
      <w:r w:rsidR="00AE7C8B">
        <w:fldChar w:fldCharType="end"/>
      </w:r>
      <w:bookmarkEnd w:id="4"/>
    </w:p>
    <w:p w:rsidR="00CD58DB" w:rsidRPr="00844988" w:rsidRDefault="00CD58DB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D560C9" w:rsidP="004771C9">
      <w:pPr>
        <w:pStyle w:val="Vireliouraai"/>
      </w:pPr>
      <w:r w:rsidRPr="00844988">
        <w:t xml:space="preserve">KAUNAS </w:t>
      </w:r>
      <w:r w:rsidR="00D02DD4">
        <w:fldChar w:fldCharType="begin"/>
      </w:r>
      <w:r w:rsidR="00D02DD4">
        <w:instrText xml:space="preserve"> TIME \@ "yyyy" </w:instrText>
      </w:r>
      <w:r w:rsidR="00D02DD4">
        <w:fldChar w:fldCharType="separate"/>
      </w:r>
      <w:r w:rsidR="00E43E65">
        <w:rPr>
          <w:noProof/>
        </w:rPr>
        <w:t>2018</w:t>
      </w:r>
      <w:r w:rsidR="00D02DD4">
        <w:fldChar w:fldCharType="end"/>
      </w:r>
    </w:p>
    <w:p w:rsidR="0052026C" w:rsidRDefault="0052026C" w:rsidP="0015714D">
      <w:pPr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:rsidR="00D560C9" w:rsidRPr="00552B41" w:rsidRDefault="00D560C9" w:rsidP="00552B41">
      <w:pPr>
        <w:pStyle w:val="Vireliouraai"/>
      </w:pPr>
      <w:r w:rsidRPr="00844988">
        <w:lastRenderedPageBreak/>
        <w:t>TURINYS</w:t>
      </w:r>
    </w:p>
    <w:p w:rsidR="00291C8F" w:rsidRPr="00844988" w:rsidRDefault="00291C8F" w:rsidP="0052026C"/>
    <w:p w:rsidR="00291C8F" w:rsidRDefault="00291C8F" w:rsidP="0015714D">
      <w:pPr>
        <w:sectPr w:rsidR="00291C8F" w:rsidSect="002949A3">
          <w:foot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0A21E0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A21E0">
        <w:rPr>
          <w:noProof/>
        </w:rPr>
        <w:t>1.</w:t>
      </w:r>
      <w:r w:rsidR="000A21E0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A21E0">
        <w:rPr>
          <w:noProof/>
        </w:rPr>
        <w:t>Rekursija (L1)</w:t>
      </w:r>
      <w:r w:rsidR="000A21E0">
        <w:rPr>
          <w:noProof/>
        </w:rPr>
        <w:tab/>
      </w:r>
      <w:r w:rsidR="000A21E0">
        <w:rPr>
          <w:noProof/>
        </w:rPr>
        <w:fldChar w:fldCharType="begin"/>
      </w:r>
      <w:r w:rsidR="000A21E0">
        <w:rPr>
          <w:noProof/>
        </w:rPr>
        <w:instrText xml:space="preserve"> PAGEREF _Toc473798951 \h </w:instrText>
      </w:r>
      <w:r w:rsidR="000A21E0">
        <w:rPr>
          <w:noProof/>
        </w:rPr>
      </w:r>
      <w:r w:rsidR="000A21E0">
        <w:rPr>
          <w:noProof/>
        </w:rPr>
        <w:fldChar w:fldCharType="separate"/>
      </w:r>
      <w:r w:rsidR="00A13155">
        <w:rPr>
          <w:noProof/>
        </w:rPr>
        <w:t>2</w:t>
      </w:r>
      <w:r w:rsidR="000A21E0"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_Toc473798952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_Toc473798953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_Toc473798954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_Toc473798955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_Toc473798956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_Toc473798957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_Toc473798958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_Toc473798959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_Toc473798960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_Toc473798961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_Toc473798962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_Toc473798963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_Toc473798964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_Toc473798965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_Toc473798966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_Toc473798967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_Toc473798968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sąsajos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_Toc473798969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_Toc473798970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_Toc473798971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_Toc473798972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_Toc473798973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_Toc473798974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_Toc473798975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_Toc473798976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_Toc473798977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Kolekcijos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_Toc473798978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_Toc473798979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_Toc473798980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_Toc473798981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_Toc473798982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_Toc473798983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_Toc473798984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_Toc473798985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_Toc473798986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_Toc473798987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_Toc473798988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_Toc473798989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_Toc473798990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_Toc473798991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_Toc473798992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_Toc473798993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_Toc473798994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0A21E0" w:rsidRDefault="000A2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_Toc473798995 \h </w:instrText>
      </w:r>
      <w:r>
        <w:rPr>
          <w:noProof/>
        </w:rPr>
      </w:r>
      <w:r>
        <w:rPr>
          <w:noProof/>
        </w:rPr>
        <w:fldChar w:fldCharType="separate"/>
      </w:r>
      <w:r w:rsidR="00A13155">
        <w:rPr>
          <w:noProof/>
        </w:rPr>
        <w:t>2</w:t>
      </w:r>
      <w:r>
        <w:rPr>
          <w:noProof/>
        </w:rPr>
        <w:fldChar w:fldCharType="end"/>
      </w:r>
    </w:p>
    <w:p w:rsidR="00D560C9" w:rsidRPr="0015714D" w:rsidRDefault="00D560C9" w:rsidP="002949A3">
      <w:r w:rsidRPr="00EB5168">
        <w:fldChar w:fldCharType="end"/>
      </w:r>
    </w:p>
    <w:p w:rsidR="00965287" w:rsidRDefault="00965287" w:rsidP="000F7F7F">
      <w:pPr>
        <w:pStyle w:val="Heading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4C3D88" w:rsidRPr="0015714D" w:rsidRDefault="00D02DD4" w:rsidP="00AE71E2">
      <w:pPr>
        <w:pStyle w:val="Heading1"/>
      </w:pPr>
      <w:bookmarkStart w:id="5" w:name="_Toc473798951"/>
      <w:r>
        <w:rPr>
          <w:noProof/>
        </w:rPr>
        <w:lastRenderedPageBreak/>
        <w:t xml:space="preserve">Rekursija </w:t>
      </w:r>
      <w:r w:rsidR="00C25271">
        <w:t>(L1</w:t>
      </w:r>
      <w:r w:rsidR="00844988" w:rsidRPr="0015714D">
        <w:t>)</w:t>
      </w:r>
      <w:bookmarkEnd w:id="5"/>
    </w:p>
    <w:p w:rsidR="004C3D88" w:rsidRPr="00844988" w:rsidRDefault="004C3D88" w:rsidP="00F16C66">
      <w:pPr>
        <w:pStyle w:val="Heading2"/>
      </w:pPr>
      <w:bookmarkStart w:id="6" w:name="_Toc473798952"/>
      <w:r w:rsidRPr="00844988">
        <w:t>Darb</w:t>
      </w:r>
      <w:r w:rsidRPr="00C87140">
        <w:t>o</w:t>
      </w:r>
      <w:r w:rsidRPr="00844988">
        <w:t xml:space="preserve"> užduotis</w:t>
      </w:r>
      <w:bookmarkEnd w:id="6"/>
    </w:p>
    <w:p w:rsidR="00AE0E37" w:rsidRPr="005321E3" w:rsidRDefault="00641CD5" w:rsidP="0015714D">
      <w:pPr>
        <w:rPr>
          <w:b/>
        </w:rPr>
      </w:pPr>
      <w:r w:rsidRPr="005321E3">
        <w:rPr>
          <w:b/>
        </w:rPr>
        <w:t>LD_14.Salos.</w:t>
      </w:r>
    </w:p>
    <w:p w:rsidR="00641CD5" w:rsidRPr="005321E3" w:rsidRDefault="00641CD5" w:rsidP="0015714D">
      <w:r w:rsidRPr="005321E3">
        <w:t xml:space="preserve">Robotas iš didelio aukščio nufotografavo stačiakampį Žemės paviršiaus plotą. Gautas vaizdas buvo sudalintas kvadratiniais langeliais n </w:t>
      </w:r>
      <w:r w:rsidRPr="005321E3">
        <w:sym w:font="Symbol" w:char="F0B4"/>
      </w:r>
      <w:r w:rsidRPr="005321E3">
        <w:t xml:space="preserve"> m (1 </w:t>
      </w:r>
      <w:r w:rsidRPr="005321E3">
        <w:sym w:font="Symbol" w:char="F0A3"/>
      </w:r>
      <w:r w:rsidRPr="005321E3">
        <w:t xml:space="preserve"> n, m </w:t>
      </w:r>
      <w:r w:rsidRPr="005321E3">
        <w:sym w:font="Symbol" w:char="F0A3"/>
      </w:r>
      <w:r w:rsidRPr="005321E3">
        <w:t xml:space="preserve"> 100). Langelis tamsus, jeigu jis atitinka sausumos dalelę ir šviesus, jeigu atitinka vandens plotelį. </w:t>
      </w:r>
    </w:p>
    <w:p w:rsidR="00641CD5" w:rsidRPr="005321E3" w:rsidRDefault="00641CD5" w:rsidP="0015714D"/>
    <w:p w:rsidR="00641CD5" w:rsidRPr="005321E3" w:rsidRDefault="00641CD5" w:rsidP="0015714D">
      <w:r w:rsidRPr="005321E3">
        <w:t xml:space="preserve">Parašykite programą, kuri suskaičiuotų, kiek yra salų ir kokio dydžio didžiausia sala. Sala – tai gretimų tamsių langelių visuma, iš visų pusių apribota šviesiais. Sala taip pat laikoma tamsių langelių visuma, esanti ant nufotografuoto ploto ribos (ne iš visų pusių supa vanduo). </w:t>
      </w:r>
    </w:p>
    <w:p w:rsidR="00641CD5" w:rsidRPr="005321E3" w:rsidRDefault="00641CD5" w:rsidP="0015714D">
      <w:r w:rsidRPr="005321E3">
        <w:t xml:space="preserve">Programa turi analizuoti k (1 </w:t>
      </w:r>
      <w:r w:rsidRPr="005321E3">
        <w:sym w:font="Symbol" w:char="F0A3"/>
      </w:r>
      <w:r w:rsidRPr="005321E3">
        <w:t xml:space="preserve"> k </w:t>
      </w:r>
      <w:r w:rsidRPr="005321E3">
        <w:sym w:font="Symbol" w:char="F0A3"/>
      </w:r>
      <w:r w:rsidRPr="005321E3">
        <w:t xml:space="preserve"> 10) tokių žemės plotų nuotraukų. </w:t>
      </w:r>
    </w:p>
    <w:p w:rsidR="00641CD5" w:rsidRPr="005321E3" w:rsidRDefault="00641CD5" w:rsidP="0015714D"/>
    <w:p w:rsidR="00641CD5" w:rsidRPr="005321E3" w:rsidRDefault="00641CD5" w:rsidP="0015714D">
      <w:r w:rsidRPr="005321E3">
        <w:rPr>
          <w:b/>
        </w:rPr>
        <w:t>Duomenys</w:t>
      </w:r>
      <w:r w:rsidRPr="005321E3">
        <w:t xml:space="preserve"> surašyti tekstiniame faile U3.txt, kur pirmoje eilutėje yra k. Toliau – kiekvieno stačiakampio duomenys: pirmoje stačiakampio aprašo eilutėje yra n ir m reikšmės, o kitose eilutėse – stačiakampio langelių reikšmės eilutėmis. Tamsų langelį atitinka simbolis ‘1’, o šviesų ‘0‘. </w:t>
      </w:r>
    </w:p>
    <w:p w:rsidR="00AB7416" w:rsidRPr="005321E3" w:rsidRDefault="00641CD5" w:rsidP="0015714D">
      <w:r w:rsidRPr="005321E3">
        <w:rPr>
          <w:b/>
        </w:rPr>
        <w:t>Rezultatai.</w:t>
      </w:r>
      <w:r w:rsidRPr="005321E3">
        <w:t xml:space="preserve"> Ekrane spausdinti kiekvienoje eilutėje po du skaičius: kiekvieno paviršiaus ploto salų skaičių ir didžiausios salos langelių skaičių</w:t>
      </w:r>
    </w:p>
    <w:p w:rsidR="00AB7416" w:rsidRDefault="00AB7416" w:rsidP="0015714D"/>
    <w:p w:rsidR="00CA347D" w:rsidRDefault="00CA347D" w:rsidP="00CA347D">
      <w:pPr>
        <w:pStyle w:val="Heading2"/>
      </w:pPr>
      <w:bookmarkStart w:id="7" w:name="_Toc473798953"/>
      <w:r>
        <w:t>Grafinės vartotojo sąsajos schema</w:t>
      </w:r>
      <w:bookmarkEnd w:id="7"/>
    </w:p>
    <w:p w:rsidR="00CA347D" w:rsidRDefault="00F61A71" w:rsidP="0015714D">
      <w:r>
        <w:rPr>
          <w:noProof/>
        </w:rPr>
        <w:drawing>
          <wp:inline distT="0" distB="0" distL="0" distR="0">
            <wp:extent cx="6296025" cy="4867275"/>
            <wp:effectExtent l="0" t="0" r="9525" b="9525"/>
            <wp:docPr id="6" name="Picture 6" descr="C:\Users\Matt\AppData\Local\Microsoft\Windows\INetCache\Content.Word\716d7f7c903ef89cb520fc6298608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\AppData\Local\Microsoft\Windows\INetCache\Content.Word\716d7f7c903ef89cb520fc62986083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7D" w:rsidRDefault="00CA347D" w:rsidP="0015714D"/>
    <w:p w:rsidR="00CA347D" w:rsidRDefault="00CA347D" w:rsidP="0015714D"/>
    <w:p w:rsidR="00F61A71" w:rsidRDefault="00F61A71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</w:rPr>
      </w:pPr>
      <w:bookmarkStart w:id="8" w:name="_Toc473798954"/>
      <w:r>
        <w:br w:type="page"/>
      </w:r>
    </w:p>
    <w:p w:rsidR="00CA347D" w:rsidRDefault="00990D35" w:rsidP="00CA347D">
      <w:pPr>
        <w:pStyle w:val="Heading2"/>
      </w:pPr>
      <w:r>
        <w:lastRenderedPageBreak/>
        <w:t>Sąsajoje p</w:t>
      </w:r>
      <w:r w:rsidR="00CA347D">
        <w:t>anaudotų komponentų keičiamos savybės</w:t>
      </w:r>
      <w:bookmarkEnd w:id="8"/>
    </w:p>
    <w:p w:rsidR="00CA347D" w:rsidRDefault="00CA347D" w:rsidP="0015714D"/>
    <w:p w:rsidR="00CA347D" w:rsidRDefault="00CA347D" w:rsidP="0015714D"/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78"/>
        <w:gridCol w:w="2724"/>
        <w:gridCol w:w="4089"/>
      </w:tblGrid>
      <w:tr w:rsidR="00CA347D" w:rsidRPr="00F56923" w:rsidTr="006428FF">
        <w:trPr>
          <w:trHeight w:val="254"/>
          <w:jc w:val="center"/>
        </w:trPr>
        <w:tc>
          <w:tcPr>
            <w:tcW w:w="2378" w:type="dxa"/>
          </w:tcPr>
          <w:p w:rsidR="00CA347D" w:rsidRPr="00336D40" w:rsidRDefault="00990D35" w:rsidP="00990D35">
            <w:pPr>
              <w:pStyle w:val="Lentelsantrat"/>
            </w:pPr>
            <w:r>
              <w:t>Komponentas</w:t>
            </w:r>
          </w:p>
        </w:tc>
        <w:tc>
          <w:tcPr>
            <w:tcW w:w="2724" w:type="dxa"/>
          </w:tcPr>
          <w:p w:rsidR="00CA347D" w:rsidRPr="00336D40" w:rsidRDefault="00990D35" w:rsidP="00990D35">
            <w:pPr>
              <w:pStyle w:val="Lentelsantrat"/>
            </w:pPr>
            <w:r>
              <w:t>Savybė</w:t>
            </w:r>
          </w:p>
        </w:tc>
        <w:tc>
          <w:tcPr>
            <w:tcW w:w="4089" w:type="dxa"/>
          </w:tcPr>
          <w:p w:rsidR="00CA347D" w:rsidRPr="00336D40" w:rsidRDefault="00990D35" w:rsidP="00990D35">
            <w:pPr>
              <w:pStyle w:val="Lentelsantrat"/>
            </w:pPr>
            <w:r>
              <w:t>Reikšmė</w:t>
            </w:r>
          </w:p>
        </w:tc>
      </w:tr>
      <w:tr w:rsidR="006428FF" w:rsidRPr="00F56923" w:rsidTr="006428FF">
        <w:trPr>
          <w:trHeight w:val="254"/>
          <w:jc w:val="center"/>
        </w:trPr>
        <w:tc>
          <w:tcPr>
            <w:tcW w:w="2378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Label1</w:t>
            </w:r>
          </w:p>
        </w:tc>
        <w:tc>
          <w:tcPr>
            <w:tcW w:w="2724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Text</w:t>
            </w:r>
          </w:p>
        </w:tc>
        <w:tc>
          <w:tcPr>
            <w:tcW w:w="4089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Duomenys:</w:t>
            </w:r>
          </w:p>
        </w:tc>
      </w:tr>
      <w:tr w:rsidR="006428FF" w:rsidRPr="00F56923" w:rsidTr="006428FF">
        <w:trPr>
          <w:trHeight w:val="254"/>
          <w:jc w:val="center"/>
        </w:trPr>
        <w:tc>
          <w:tcPr>
            <w:tcW w:w="2378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Label2</w:t>
            </w:r>
          </w:p>
        </w:tc>
        <w:tc>
          <w:tcPr>
            <w:tcW w:w="2724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Text</w:t>
            </w:r>
          </w:p>
        </w:tc>
        <w:tc>
          <w:tcPr>
            <w:tcW w:w="4089" w:type="dxa"/>
          </w:tcPr>
          <w:p w:rsidR="006428FF" w:rsidRPr="006428FF" w:rsidRDefault="006428FF" w:rsidP="006428FF">
            <w:pPr>
              <w:pStyle w:val="Lentelsantrat"/>
              <w:jc w:val="left"/>
              <w:rPr>
                <w:b w:val="0"/>
              </w:rPr>
            </w:pPr>
            <w:r>
              <w:rPr>
                <w:b w:val="0"/>
              </w:rPr>
              <w:t>Rezultatai:</w:t>
            </w:r>
          </w:p>
        </w:tc>
      </w:tr>
      <w:tr w:rsidR="00CA347D" w:rsidRPr="00F56923" w:rsidTr="006428FF">
        <w:trPr>
          <w:trHeight w:val="269"/>
          <w:jc w:val="center"/>
        </w:trPr>
        <w:tc>
          <w:tcPr>
            <w:tcW w:w="2378" w:type="dxa"/>
          </w:tcPr>
          <w:p w:rsidR="00CA347D" w:rsidRPr="006428FF" w:rsidRDefault="00641CD5" w:rsidP="006428FF">
            <w:pPr>
              <w:pStyle w:val="Lentelscels"/>
            </w:pPr>
            <w:r w:rsidRPr="006428FF">
              <w:t>Table1</w:t>
            </w:r>
          </w:p>
        </w:tc>
        <w:tc>
          <w:tcPr>
            <w:tcW w:w="2724" w:type="dxa"/>
          </w:tcPr>
          <w:p w:rsidR="00CA347D" w:rsidRDefault="006428FF" w:rsidP="006428FF">
            <w:pPr>
              <w:pStyle w:val="Lentelscels"/>
            </w:pPr>
            <w:r>
              <w:t>BorderColor</w:t>
            </w:r>
          </w:p>
          <w:p w:rsidR="006428FF" w:rsidRDefault="00BB63CF" w:rsidP="006428FF">
            <w:pPr>
              <w:pStyle w:val="Lentelscels"/>
            </w:pPr>
            <w:r>
              <w:t>BorderStyle</w:t>
            </w:r>
          </w:p>
          <w:p w:rsidR="00BB63CF" w:rsidRDefault="00BB63CF" w:rsidP="006428FF">
            <w:pPr>
              <w:pStyle w:val="Lentelscels"/>
            </w:pPr>
            <w:r>
              <w:t>BorderWidth</w:t>
            </w:r>
          </w:p>
          <w:p w:rsidR="00BB63CF" w:rsidRPr="006428FF" w:rsidRDefault="00BB63CF" w:rsidP="006428FF">
            <w:pPr>
              <w:pStyle w:val="Lentelscels"/>
            </w:pPr>
            <w:r>
              <w:t>GridLines</w:t>
            </w:r>
          </w:p>
        </w:tc>
        <w:tc>
          <w:tcPr>
            <w:tcW w:w="4089" w:type="dxa"/>
          </w:tcPr>
          <w:p w:rsidR="00CA347D" w:rsidRDefault="006428FF" w:rsidP="006428FF">
            <w:pPr>
              <w:pStyle w:val="Lentelscels"/>
            </w:pPr>
            <w:r>
              <w:t>Black</w:t>
            </w:r>
          </w:p>
          <w:p w:rsidR="00BB63CF" w:rsidRDefault="00BB63CF" w:rsidP="006428FF">
            <w:pPr>
              <w:pStyle w:val="Lentelscels"/>
            </w:pPr>
            <w:r>
              <w:t>Solid</w:t>
            </w:r>
          </w:p>
          <w:p w:rsidR="00BB63CF" w:rsidRDefault="00BB63CF" w:rsidP="006428FF">
            <w:pPr>
              <w:pStyle w:val="Lentelscels"/>
            </w:pPr>
            <w:r>
              <w:t>1 px</w:t>
            </w:r>
          </w:p>
          <w:p w:rsidR="00BB63CF" w:rsidRPr="006428FF" w:rsidRDefault="00BB63CF" w:rsidP="006428FF">
            <w:pPr>
              <w:pStyle w:val="Lentelscels"/>
            </w:pPr>
            <w:r>
              <w:t>Both</w:t>
            </w:r>
          </w:p>
        </w:tc>
      </w:tr>
      <w:tr w:rsidR="00CA347D" w:rsidRPr="00F56923" w:rsidTr="006428FF">
        <w:trPr>
          <w:trHeight w:val="254"/>
          <w:jc w:val="center"/>
        </w:trPr>
        <w:tc>
          <w:tcPr>
            <w:tcW w:w="2378" w:type="dxa"/>
          </w:tcPr>
          <w:p w:rsidR="00CA347D" w:rsidRPr="006428FF" w:rsidRDefault="00641CD5" w:rsidP="006428FF">
            <w:pPr>
              <w:pStyle w:val="Lentelscels"/>
            </w:pPr>
            <w:r w:rsidRPr="006428FF">
              <w:t>Table2</w:t>
            </w:r>
          </w:p>
        </w:tc>
        <w:tc>
          <w:tcPr>
            <w:tcW w:w="2724" w:type="dxa"/>
          </w:tcPr>
          <w:p w:rsidR="00CA347D" w:rsidRDefault="00BB63CF" w:rsidP="006428FF">
            <w:pPr>
              <w:pStyle w:val="Lentelscels"/>
            </w:pPr>
            <w:r>
              <w:t>BorderColor</w:t>
            </w:r>
          </w:p>
          <w:p w:rsidR="00BB63CF" w:rsidRDefault="00BB63CF" w:rsidP="006428FF">
            <w:pPr>
              <w:pStyle w:val="Lentelscels"/>
            </w:pPr>
            <w:r>
              <w:t>BorderStyle</w:t>
            </w:r>
          </w:p>
          <w:p w:rsidR="00BB63CF" w:rsidRDefault="00BB63CF" w:rsidP="006428FF">
            <w:pPr>
              <w:pStyle w:val="Lentelscels"/>
            </w:pPr>
            <w:r>
              <w:t>BorderWidth</w:t>
            </w:r>
          </w:p>
          <w:p w:rsidR="00BB63CF" w:rsidRPr="006428FF" w:rsidRDefault="00BB63CF" w:rsidP="006428FF">
            <w:pPr>
              <w:pStyle w:val="Lentelscels"/>
            </w:pPr>
            <w:r>
              <w:t>GridLines</w:t>
            </w:r>
          </w:p>
        </w:tc>
        <w:tc>
          <w:tcPr>
            <w:tcW w:w="4089" w:type="dxa"/>
          </w:tcPr>
          <w:p w:rsidR="00CA347D" w:rsidRDefault="00BB63CF" w:rsidP="006428FF">
            <w:pPr>
              <w:pStyle w:val="Lentelscels"/>
            </w:pPr>
            <w:r>
              <w:t>Black</w:t>
            </w:r>
          </w:p>
          <w:p w:rsidR="00BB63CF" w:rsidRDefault="00BB63CF" w:rsidP="006428FF">
            <w:pPr>
              <w:pStyle w:val="Lentelscels"/>
            </w:pPr>
            <w:r>
              <w:t>Solid</w:t>
            </w:r>
          </w:p>
          <w:p w:rsidR="00BB63CF" w:rsidRDefault="00BB63CF" w:rsidP="006428FF">
            <w:pPr>
              <w:pStyle w:val="Lentelscels"/>
            </w:pPr>
            <w:r>
              <w:t>1px</w:t>
            </w:r>
          </w:p>
          <w:p w:rsidR="00BB63CF" w:rsidRPr="006428FF" w:rsidRDefault="00BB63CF" w:rsidP="006428FF">
            <w:pPr>
              <w:pStyle w:val="Lentelscels"/>
            </w:pPr>
            <w:r>
              <w:t>Both</w:t>
            </w:r>
          </w:p>
        </w:tc>
      </w:tr>
      <w:tr w:rsidR="00CA347D" w:rsidRPr="00F56923" w:rsidTr="006428FF">
        <w:trPr>
          <w:trHeight w:val="524"/>
          <w:jc w:val="center"/>
        </w:trPr>
        <w:tc>
          <w:tcPr>
            <w:tcW w:w="2378" w:type="dxa"/>
          </w:tcPr>
          <w:p w:rsidR="00CA347D" w:rsidRPr="006428FF" w:rsidRDefault="00641CD5" w:rsidP="006428FF">
            <w:pPr>
              <w:pStyle w:val="Lentelscels"/>
            </w:pPr>
            <w:r w:rsidRPr="006428FF">
              <w:t>Button1</w:t>
            </w:r>
          </w:p>
        </w:tc>
        <w:tc>
          <w:tcPr>
            <w:tcW w:w="2724" w:type="dxa"/>
          </w:tcPr>
          <w:p w:rsidR="00CA347D" w:rsidRPr="006428FF" w:rsidRDefault="00BB63CF" w:rsidP="006428FF">
            <w:pPr>
              <w:pStyle w:val="Lentelscels"/>
            </w:pPr>
            <w:r>
              <w:t>Text</w:t>
            </w:r>
          </w:p>
        </w:tc>
        <w:tc>
          <w:tcPr>
            <w:tcW w:w="4089" w:type="dxa"/>
          </w:tcPr>
          <w:p w:rsidR="00CA347D" w:rsidRPr="006428FF" w:rsidRDefault="00BB63CF" w:rsidP="006428FF">
            <w:pPr>
              <w:pStyle w:val="Lentelscels"/>
            </w:pPr>
            <w:r>
              <w:t>Skaičiuoti</w:t>
            </w:r>
          </w:p>
        </w:tc>
      </w:tr>
    </w:tbl>
    <w:p w:rsidR="00CA347D" w:rsidRDefault="00CA347D" w:rsidP="00CA347D"/>
    <w:p w:rsidR="00AE71E2" w:rsidRDefault="00AE71E2" w:rsidP="00CA347D">
      <w:pPr>
        <w:pStyle w:val="Heading2"/>
      </w:pPr>
      <w:bookmarkStart w:id="9" w:name="_Toc473798955"/>
      <w:r>
        <w:t>Klasių diagrama</w:t>
      </w:r>
      <w:bookmarkEnd w:id="9"/>
    </w:p>
    <w:p w:rsidR="00AE71E2" w:rsidRDefault="00FA5500" w:rsidP="00AE71E2">
      <w:r>
        <w:rPr>
          <w:noProof/>
          <w:lang w:eastAsia="lt-LT"/>
        </w:rPr>
        <w:drawing>
          <wp:inline distT="0" distB="0" distL="0" distR="0">
            <wp:extent cx="45243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E2" w:rsidRDefault="00AE71E2" w:rsidP="00AE71E2"/>
    <w:p w:rsidR="00AE71E2" w:rsidRPr="00AE71E2" w:rsidRDefault="00AE71E2" w:rsidP="00AE71E2"/>
    <w:p w:rsidR="00CA347D" w:rsidRDefault="00CA347D" w:rsidP="00CA347D">
      <w:pPr>
        <w:pStyle w:val="Heading2"/>
      </w:pPr>
      <w:bookmarkStart w:id="10" w:name="_Toc473798956"/>
      <w:r>
        <w:t>Programos vartotojo vadovas</w:t>
      </w:r>
      <w:bookmarkEnd w:id="10"/>
    </w:p>
    <w:p w:rsidR="00CA347D" w:rsidRDefault="00CA347D" w:rsidP="0015714D"/>
    <w:p w:rsidR="00F501DE" w:rsidRDefault="00F501DE" w:rsidP="00F501DE">
      <w:r>
        <w:t>Surašome duomenis</w:t>
      </w:r>
      <w:r w:rsidRPr="005321E3">
        <w:t xml:space="preserve"> tekstiniame faile U3.txt, kur pirmoje eilutėje yra </w:t>
      </w:r>
      <w:r>
        <w:t>nufotografuotų plotų skaičius</w:t>
      </w:r>
      <w:r w:rsidRPr="005321E3">
        <w:t>. Toliau – kiekvieno stačiakampio duomenys: pirmoje st</w:t>
      </w:r>
      <w:r>
        <w:t>ačiakampio</w:t>
      </w:r>
      <w:r w:rsidR="006428FF">
        <w:t xml:space="preserve"> aprašo eilutėje yra nuotraukų y ir x</w:t>
      </w:r>
      <w:r>
        <w:t xml:space="preserve"> koordinatės</w:t>
      </w:r>
      <w:r w:rsidRPr="005321E3">
        <w:t xml:space="preserve">, o kitose eilutėse – stačiakampio langelių reikšmės eilutėmis. Tamsų langelį atitinka simbolis ‘1’, o šviesų ‘0‘. </w:t>
      </w:r>
    </w:p>
    <w:p w:rsidR="00F501DE" w:rsidRPr="005321E3" w:rsidRDefault="00FA5500" w:rsidP="00FA5500">
      <w:r>
        <w:t>Įjungę programą paspaudžiame mygtuką „Skaičiuoti“. Lentelėje po užrašu „Duomenys:“ yra surašomi duomenys iš U3.txt tekstinio failo, o po „Rezultatai“ yra surašyti programos suskaičiuoti rezultatai.</w:t>
      </w:r>
    </w:p>
    <w:p w:rsidR="00CA347D" w:rsidRDefault="00CA347D" w:rsidP="0015714D"/>
    <w:p w:rsidR="00CA347D" w:rsidRPr="00844988" w:rsidRDefault="00CA347D" w:rsidP="0015714D"/>
    <w:p w:rsidR="00E927B2" w:rsidRDefault="00E927B2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</w:rPr>
      </w:pPr>
      <w:bookmarkStart w:id="11" w:name="_Toc473798957"/>
      <w:r>
        <w:br w:type="page"/>
      </w:r>
    </w:p>
    <w:p w:rsidR="004C3D88" w:rsidRPr="00844988" w:rsidRDefault="004C3D88" w:rsidP="00C25271">
      <w:pPr>
        <w:pStyle w:val="Heading2"/>
      </w:pPr>
      <w:r w:rsidRPr="00844988">
        <w:lastRenderedPageBreak/>
        <w:t>Programos tekstas</w:t>
      </w:r>
      <w:bookmarkEnd w:id="11"/>
    </w:p>
    <w:p w:rsidR="00E03A86" w:rsidRPr="00F501DE" w:rsidRDefault="00E927B2" w:rsidP="00A049DD">
      <w:pPr>
        <w:pStyle w:val="Programostekstas"/>
        <w:rPr>
          <w:rFonts w:ascii="Times New Roman" w:hAnsi="Times New Roman"/>
          <w:sz w:val="22"/>
          <w:szCs w:val="22"/>
        </w:rPr>
      </w:pPr>
      <w:r w:rsidRPr="00F501DE">
        <w:rPr>
          <w:rFonts w:ascii="Times New Roman" w:hAnsi="Times New Roman"/>
          <w:sz w:val="22"/>
          <w:szCs w:val="22"/>
        </w:rPr>
        <w:t>Map.cs klasė</w:t>
      </w:r>
      <w:r w:rsidR="00F501DE">
        <w:rPr>
          <w:rFonts w:ascii="Times New Roman" w:hAnsi="Times New Roman"/>
          <w:sz w:val="22"/>
          <w:szCs w:val="22"/>
        </w:rPr>
        <w:t>:</w:t>
      </w:r>
    </w:p>
    <w:p w:rsidR="00E927B2" w:rsidRDefault="00E927B2" w:rsidP="00A049DD">
      <w:pPr>
        <w:pStyle w:val="Programostekstas"/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System.Collections.Generic;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System.Linq;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System.Text;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lt-LT"/>
        </w:rPr>
        <w:t>Maps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map,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xsize,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ysize)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Map = map;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xSize = xsize;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ySize = ysize;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Map {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xSize {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ySize {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 }</w:t>
      </w:r>
    </w:p>
    <w:p w:rsidR="00E927B2" w:rsidRDefault="00E927B2" w:rsidP="00E927B2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E927B2" w:rsidRDefault="00E927B2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br w:type="page"/>
      </w:r>
    </w:p>
    <w:p w:rsidR="004C3D88" w:rsidRDefault="004C3D88" w:rsidP="00E927B2">
      <w:pPr>
        <w:pStyle w:val="Programostekstas"/>
      </w:pPr>
    </w:p>
    <w:p w:rsidR="00E03A86" w:rsidRPr="00844988" w:rsidRDefault="00E03A86" w:rsidP="00A049DD">
      <w:pPr>
        <w:pStyle w:val="Programostekstas"/>
      </w:pPr>
    </w:p>
    <w:p w:rsidR="00E927B2" w:rsidRDefault="00E927B2">
      <w:pPr>
        <w:ind w:firstLine="0"/>
        <w:jc w:val="left"/>
      </w:pPr>
      <w:bookmarkStart w:id="12" w:name="_Toc473798958"/>
      <w:r>
        <w:t>MapsContainer.cs konteinerinė klasė</w:t>
      </w:r>
      <w:r w:rsidR="00F501DE">
        <w:t>:</w:t>
      </w:r>
    </w:p>
    <w:p w:rsidR="00F501DE" w:rsidRDefault="00F501DE">
      <w:pPr>
        <w:ind w:firstLine="0"/>
        <w:jc w:val="left"/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System.Collections.Generic;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System.Linq;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System.Text;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lt-LT"/>
        </w:rPr>
        <w:t>MapsContainer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MaxMaps = 50;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Maps[] Maps;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MapsContainer(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size)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Maps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Maps[size];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AddMap(Maps map)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Maps[Count++] = map;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 GetMap(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index)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Maps[index];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E927B2" w:rsidRDefault="00E927B2" w:rsidP="00E927B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E927B2" w:rsidP="00E927B2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br w:type="page"/>
      </w:r>
    </w:p>
    <w:p w:rsidR="00066A2A" w:rsidRDefault="00066A2A" w:rsidP="00E927B2">
      <w:pPr>
        <w:ind w:firstLine="0"/>
        <w:jc w:val="left"/>
      </w:pPr>
      <w:r>
        <w:lastRenderedPageBreak/>
        <w:t>1lab.aspx</w:t>
      </w:r>
      <w:r w:rsidR="00F501DE">
        <w:t>:</w:t>
      </w:r>
    </w:p>
    <w:p w:rsidR="00F501DE" w:rsidRDefault="00F501DE" w:rsidP="00E927B2">
      <w:pPr>
        <w:ind w:firstLine="0"/>
        <w:jc w:val="left"/>
      </w:pP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Page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="C#"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CodeFile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="1lab.aspx.cs"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="_1lab"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 w:eastAsia="lt-LT"/>
        </w:rPr>
        <w:t>%&gt;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DOCTYPE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html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="http://www.w3.org/1999/xhtml"&gt;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="Label1"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="Pradiniai duomenys"&gt;&lt;/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="Table2"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BorderColor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="Black"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BorderStyle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="Solid"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="1px"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GridLines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="Both"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="30px"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="Justify"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="29px"&gt;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="Label2"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="Rezultatai:"&gt;&lt;/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="Table1"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="147px"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="411px"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BorderColor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="Black"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BorderStyle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="Solid"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="1px"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="Black"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GridLines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="Both"&gt;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="Button1"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runat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="Skaičiuoti"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lt-LT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/&gt;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&gt;</w:t>
      </w:r>
    </w:p>
    <w:p w:rsidR="00066A2A" w:rsidRDefault="00066A2A">
      <w:pPr>
        <w:ind w:firstLine="0"/>
        <w:jc w:val="left"/>
      </w:pPr>
      <w:r>
        <w:br w:type="page"/>
      </w:r>
    </w:p>
    <w:p w:rsidR="00066A2A" w:rsidRDefault="00066A2A" w:rsidP="00E927B2">
      <w:pPr>
        <w:ind w:firstLine="0"/>
        <w:jc w:val="left"/>
      </w:pPr>
      <w:r>
        <w:lastRenderedPageBreak/>
        <w:t>1lab.aspx.cs</w:t>
      </w:r>
      <w:r w:rsidR="00F501DE">
        <w:t>:</w:t>
      </w:r>
    </w:p>
    <w:p w:rsidR="00F501DE" w:rsidRDefault="00F501DE" w:rsidP="00E927B2">
      <w:pPr>
        <w:ind w:firstLine="0"/>
        <w:jc w:val="left"/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System.Collections.Generic;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System.Linq;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System.Web;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System.Web.UI;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System.Web.UI.WebControls;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lt-LT"/>
        </w:rPr>
        <w:t>_1lab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: System.Web.UI.Page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xMax = 100;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//maksimalus x ašies dydis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yMax = 100;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//maksimalys y ašies dydis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"App_Data/U2.txt"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//duomenų failas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sender, EventArgs e)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Spausdina salos rezultatus į Table1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salų skaičius plote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didžiausios salos plote dydis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max)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TableCell Max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TableCell();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Max.Text = max;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TableCell Count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TableCell();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Count.Text = count;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TableRow row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TableRow();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row.Cells.Add(Count);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row.Cells.Add(Max);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Table1.Rows.Add(row);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Spausdina rezultatus į Rezultatai.txt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results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rezultatai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Plotų kiekis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ToFile(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[,]results,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path = Server.MapPath(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"App_Data/Rezultatai.txt"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StreamWriter(path))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"{0,-15}{1,-15}"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"Salų skaičius"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"Didž. sala"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Count;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"{0,-15}{1,-15}"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results[i,0], results[i,1]);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Spausdina duomenis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results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rezultatai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Plotų kiekis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results,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TableRow row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TableRow();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TableCell pavadinimas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TableCell();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pavadinimas.Text =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"&lt;b&gt;Salų kiekis&lt;/b&gt;"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    row.Cells.Add(pavadinimas);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TableCell kaina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TableCell();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kaina.Text =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"&lt;b&gt;Didžiausia sala&lt;/b&gt;"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row.Cells.Add(kaina);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Table1.Rows.Add(row);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ToFile(results, Count);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Count;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Table(results[i, 0].ToString(), results[i, 1].ToString());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="00DB3730">
        <w:rPr>
          <w:rFonts w:ascii="Consolas" w:hAnsi="Consolas" w:cs="Consolas"/>
          <w:color w:val="008000"/>
          <w:sz w:val="19"/>
          <w:szCs w:val="19"/>
          <w:highlight w:val="white"/>
          <w:lang w:eastAsia="lt-LT"/>
        </w:rPr>
        <w:t>Gražina rezultatus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Žemėlapių kiekis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gražina žemėlapius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[,] Islands(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MapsContainer Maps = Reading();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PrintDataFile(Maps);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results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[Maps.Count, 2];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Do(Maps,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results);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count = Maps.Count;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PrintDataWeb();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results;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Skaito duomenų faila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gražina žemėlapių konteinerį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MapsContainer Reading()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StreamReader(@data))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.Parse(reader.ReadLine());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MapsContainer a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MapsContainer(count);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count;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[] dims = reader.ReadLine().Split();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[] dim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[3];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dim[1]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.Parse(dims[0]) + 2;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 dim[1] - Y ašis ilgis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dim[2]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.Parse(dims[1]) + 2;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 dim[2] - X ašis ilgis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Empty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[xMax, yMax];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area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[xMax, yMax];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area = Empty;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1; j &lt; dim[1] - 1; j++)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= reader.ReadLine();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1; k &lt; dim[2] - 1; k++)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area[k, j]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.Parse(line[k - 1].ToString());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Maps map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Maps(area, dim[2], dim[1]);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a.AddMap(map);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a;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Atlieka skaičiavimo veiksmus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Map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Žemėlapių konteineris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results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rezultatų dvimatys masyvas [salų skaičius,2]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Do(MapsContainer Map,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[,] results)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Map.Count;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Empty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[xMax, yMax];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area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[xMax, yMax];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area = Empty;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area = Map.GetMap(i).Map;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IslandCount = 0;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MaxTwos = 0;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1; j &lt; Map.GetMap(i).ySize - 1; j++)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1; k &lt; Map.GetMap(i).xSize - 1; k++)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(area[k, j] == 1)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area[k, j] = 2;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ConvertNearbySquares(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area, k, j);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IslandCount++;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Twos = CountTwos(area, Map.GetMap(i).xSize, Map.GetMap(i).ySize);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(MaxTwos &lt; Twos)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MaxTwos = Twos;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ClearTwos(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area, Map.GetMap(i).xSize, Map.GetMap(i).ySize);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results[i, 0] = IslandCount;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results[i, 1] = MaxTwos;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Metodas su rekursija. Suranda visus langelį liečiančius langelius, ir tuos langelius liečiančius langelius ir t.t.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perduodamas žemėlapis, kuriame 0 - vanduo, 1 - dar netikrinta žemė, 2 - jau patikrinta žemė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xpos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langelio x koordinate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ypos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langelio y koordinate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ConvertNearbySquares(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area,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ypos)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area[xpos, ypos] = 2;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 = -1; y &lt;= 1; y++)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= -1; x &lt;= 1; x++)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(area[xpos + x, ypos + y] == 1)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ConvertNearbySquares(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area, xpos + x, ypos + y);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Kad būtų galima skaičiuot kitos salos dydį, ši sala panaikinama iš žemėlapio masyvo (konteineris išlieka nepakeistas)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Map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masyvas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didžiausia x koordinate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didžiausia y koordinate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ClearTwos(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Map,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y;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0; j &lt; x; j++)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(Map[j, i] == 2)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Map[j, i] = 0;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Suskaičiuoja visus dvejetus dvimatyje masyve, t.y. suskaičiuoja salos dydį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Map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dvimatis masyvas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didžiausia x koordinatė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žemėlapio didžiausia y koordinatė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&lt;returns&gt;&lt;/returns&gt;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CountTwos(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[,] Map,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y)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0;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y; i++)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0; j &lt; x; j++)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(Map[j, i] == 2)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count++;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count;</w:t>
      </w:r>
    </w:p>
    <w:p w:rsidR="00066A2A" w:rsidRDefault="00066A2A" w:rsidP="00066A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Paspaudus Button1 atlieka skaičiavimus ir spausdinimą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sender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"&gt;&lt;/param&gt;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"&gt;&lt;/param&gt;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sender, EventArgs e)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path = Server.MapPath(data);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[,] results = Islands(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Print(results, Count);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spausdina duomenis ekrane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PrintDataWeb()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[] lines = File.ReadAllLines(Server.MapPath(data));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TableRow row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TableRow();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TableCell Line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TableCell();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Line.Text = line;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row.Cells.Add(Line);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Table2.Rows.Add(row);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spausdina duomenis faile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Map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"&gt;&lt;/param&gt;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PrintDataFile(MapsContainer Map)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path = Server.MapPath(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"App_Data/Duomenys.txt"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StreamWriter(path))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"Salų kiekis: {0,10}"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Map.Count);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i = 0; i &lt; Map.Count; i++)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"n ir m reikšmės: {0,5}{1,5}"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Map.GetMap(i).ySize, Map.GetMap(i).xSize);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1; j &lt; Map.GetMap(i).ySize-1; j++)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writer.Write(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"Stačiakampio duomenys: 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//24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1; k &lt; Map.GetMap(i).xSize-1; k++)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writer.Write(Map.GetMap(i).Map[k, j]);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writer.WriteLine();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:rsidR="005B51FB" w:rsidRDefault="005B51FB" w:rsidP="005B51F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:rsidR="004C3D88" w:rsidRPr="00844988" w:rsidRDefault="004C3D88" w:rsidP="005B51FB">
      <w:pPr>
        <w:pStyle w:val="Heading2"/>
      </w:pPr>
      <w:r w:rsidRPr="00844988">
        <w:t>Pradiniai duomenys ir rezultatai</w:t>
      </w:r>
      <w:bookmarkEnd w:id="12"/>
    </w:p>
    <w:p w:rsidR="00E03A86" w:rsidRDefault="00E03A86" w:rsidP="00A049DD">
      <w:pPr>
        <w:pStyle w:val="Programostekstas"/>
      </w:pPr>
    </w:p>
    <w:p w:rsidR="00AB7416" w:rsidRDefault="00AB7416" w:rsidP="00A049DD">
      <w:pPr>
        <w:pStyle w:val="Programostekstas"/>
      </w:pPr>
    </w:p>
    <w:p w:rsidR="00291C8F" w:rsidRPr="005321E3" w:rsidRDefault="00396014" w:rsidP="00A049DD">
      <w:pPr>
        <w:pStyle w:val="Programostekstas"/>
        <w:rPr>
          <w:rFonts w:cs="Courier New"/>
          <w:b/>
        </w:rPr>
      </w:pPr>
      <w:r w:rsidRPr="005321E3">
        <w:rPr>
          <w:rFonts w:cs="Courier New"/>
          <w:b/>
        </w:rPr>
        <w:t>I</w:t>
      </w:r>
      <w:r w:rsidR="005321E3" w:rsidRPr="005321E3">
        <w:rPr>
          <w:rFonts w:cs="Courier New"/>
          <w:b/>
        </w:rPr>
        <w:t xml:space="preserve"> variantas.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E927B2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U3.txt</w:t>
            </w:r>
          </w:p>
        </w:tc>
      </w:tr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4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2 6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110100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9 4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10 7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0100110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0111000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0010110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1011100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1001110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0011000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1000100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0000100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2 2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01</w:t>
            </w:r>
          </w:p>
        </w:tc>
      </w:tr>
    </w:tbl>
    <w:p w:rsidR="005321E3" w:rsidRPr="005321E3" w:rsidRDefault="005321E3" w:rsidP="00A049DD">
      <w:pPr>
        <w:pStyle w:val="Programostekstas"/>
        <w:rPr>
          <w:rFonts w:cs="Courier New"/>
          <w:b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E927B2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Duomenys.txt</w:t>
            </w:r>
          </w:p>
        </w:tc>
      </w:tr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Salų kiekis:          4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n ir m reikšmės:     4    8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110100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n ir m reikšmės:    11    6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lastRenderedPageBreak/>
              <w:t>Stačiakampio duomenys: 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n ir m reikšmės:    12    9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0100110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0111000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0010110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1011100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1001110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0011000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1000100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0000100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0000000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n ir m reikšmės:     4    4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Stačiakampio duomenys: 00</w:t>
            </w:r>
          </w:p>
        </w:tc>
      </w:tr>
    </w:tbl>
    <w:p w:rsidR="005321E3" w:rsidRPr="005321E3" w:rsidRDefault="005321E3" w:rsidP="00A049DD">
      <w:pPr>
        <w:pStyle w:val="Programostekstas"/>
        <w:rPr>
          <w:rFonts w:cs="Courier New"/>
          <w:b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E927B2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Rezultatai.txt</w:t>
            </w:r>
          </w:p>
        </w:tc>
      </w:tr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 xml:space="preserve">Salų skaičius  Didž. sala     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>------------------------------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 xml:space="preserve">2                     2              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 xml:space="preserve">3                     8              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 xml:space="preserve">4                     10             </w:t>
            </w:r>
          </w:p>
          <w:p w:rsidR="005321E3" w:rsidRPr="005321E3" w:rsidRDefault="005321E3" w:rsidP="005321E3">
            <w:pPr>
              <w:pStyle w:val="Lentelscels"/>
              <w:rPr>
                <w:rFonts w:ascii="Courier New" w:hAnsi="Courier New"/>
                <w:sz w:val="20"/>
              </w:rPr>
            </w:pPr>
            <w:r w:rsidRPr="005321E3">
              <w:rPr>
                <w:rFonts w:ascii="Courier New" w:hAnsi="Courier New"/>
                <w:sz w:val="20"/>
              </w:rPr>
              <w:t xml:space="preserve">0                     0              </w:t>
            </w:r>
          </w:p>
        </w:tc>
      </w:tr>
    </w:tbl>
    <w:p w:rsidR="005321E3" w:rsidRPr="005321E3" w:rsidRDefault="005321E3" w:rsidP="00A049DD">
      <w:pPr>
        <w:pStyle w:val="Programostekstas"/>
        <w:rPr>
          <w:rFonts w:cs="Courier New"/>
          <w:b/>
        </w:rPr>
      </w:pPr>
    </w:p>
    <w:p w:rsidR="005321E3" w:rsidRPr="005321E3" w:rsidRDefault="005321E3">
      <w:pPr>
        <w:ind w:firstLine="0"/>
        <w:jc w:val="left"/>
        <w:rPr>
          <w:rFonts w:ascii="Courier New" w:hAnsi="Courier New" w:cs="Courier New"/>
          <w:b/>
          <w:sz w:val="20"/>
        </w:rPr>
      </w:pPr>
      <w:r w:rsidRPr="005321E3">
        <w:rPr>
          <w:rFonts w:ascii="Courier New" w:hAnsi="Courier New" w:cs="Courier New"/>
          <w:b/>
          <w:sz w:val="20"/>
        </w:rPr>
        <w:br w:type="page"/>
      </w:r>
    </w:p>
    <w:p w:rsidR="005321E3" w:rsidRPr="005321E3" w:rsidRDefault="005321E3" w:rsidP="00A049DD">
      <w:pPr>
        <w:pStyle w:val="Programostekstas"/>
        <w:rPr>
          <w:rFonts w:cs="Courier New"/>
          <w:b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5321E3" w:rsidRPr="005321E3" w:rsidTr="00E927B2">
        <w:trPr>
          <w:jc w:val="center"/>
        </w:trPr>
        <w:tc>
          <w:tcPr>
            <w:tcW w:w="2347" w:type="dxa"/>
          </w:tcPr>
          <w:p w:rsidR="005321E3" w:rsidRPr="005321E3" w:rsidRDefault="005321E3" w:rsidP="00E927B2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Vartotojo sąsaja</w:t>
            </w:r>
          </w:p>
        </w:tc>
      </w:tr>
      <w:tr w:rsidR="005321E3" w:rsidRPr="00336D40" w:rsidTr="00E927B2">
        <w:trPr>
          <w:jc w:val="center"/>
        </w:trPr>
        <w:tc>
          <w:tcPr>
            <w:tcW w:w="2347" w:type="dxa"/>
          </w:tcPr>
          <w:p w:rsidR="005321E3" w:rsidRPr="00336D40" w:rsidRDefault="005321E3" w:rsidP="00E927B2">
            <w:pPr>
              <w:pStyle w:val="Lentelscels"/>
            </w:pPr>
            <w:r>
              <w:rPr>
                <w:noProof/>
              </w:rPr>
              <w:drawing>
                <wp:inline distT="0" distB="0" distL="0" distR="0">
                  <wp:extent cx="4171950" cy="8410575"/>
                  <wp:effectExtent l="0" t="0" r="0" b="9525"/>
                  <wp:docPr id="1" name="Picture 1" descr="https://i.gyazo.com/9db3f28ab402c3557011f35f1151a7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9db3f28ab402c3557011f35f1151a7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841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1E3" w:rsidRDefault="005321E3" w:rsidP="00A049DD">
      <w:pPr>
        <w:pStyle w:val="Programostekstas"/>
        <w:rPr>
          <w:b/>
        </w:rPr>
      </w:pPr>
    </w:p>
    <w:p w:rsidR="0009744F" w:rsidRDefault="0009744F">
      <w:pPr>
        <w:ind w:firstLine="0"/>
        <w:jc w:val="left"/>
        <w:rPr>
          <w:rFonts w:ascii="Courier New" w:hAnsi="Courier New"/>
          <w:b/>
          <w:sz w:val="20"/>
        </w:rPr>
      </w:pPr>
      <w:r>
        <w:rPr>
          <w:b/>
        </w:rPr>
        <w:br w:type="page"/>
      </w:r>
    </w:p>
    <w:p w:rsidR="0009744F" w:rsidRDefault="0009744F" w:rsidP="00A049DD">
      <w:pPr>
        <w:pStyle w:val="Programostekstas"/>
        <w:rPr>
          <w:b/>
        </w:rPr>
      </w:pPr>
      <w:r>
        <w:rPr>
          <w:b/>
        </w:rPr>
        <w:lastRenderedPageBreak/>
        <w:t>II variantas.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09744F" w:rsidRPr="005321E3" w:rsidTr="00B83AE7">
        <w:trPr>
          <w:jc w:val="center"/>
        </w:trPr>
        <w:tc>
          <w:tcPr>
            <w:tcW w:w="2347" w:type="dxa"/>
          </w:tcPr>
          <w:p w:rsidR="0009744F" w:rsidRPr="005321E3" w:rsidRDefault="0009744F" w:rsidP="00B83AE7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U3.txt</w:t>
            </w:r>
          </w:p>
        </w:tc>
      </w:tr>
      <w:tr w:rsidR="0009744F" w:rsidRPr="005321E3" w:rsidTr="00B83AE7">
        <w:trPr>
          <w:jc w:val="center"/>
        </w:trPr>
        <w:tc>
          <w:tcPr>
            <w:tcW w:w="2347" w:type="dxa"/>
          </w:tcPr>
          <w:p w:rsidR="0009744F" w:rsidRPr="005321E3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  <w:p w:rsidR="0009744F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8 8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00111111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01001111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00000000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01111110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00000001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01111110</w:t>
            </w:r>
          </w:p>
          <w:p w:rsidR="00BA09D9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01111110</w:t>
            </w:r>
          </w:p>
          <w:p w:rsidR="00BA09D9" w:rsidRPr="005321E3" w:rsidRDefault="00BA09D9" w:rsidP="00B83AE7">
            <w:pPr>
              <w:pStyle w:val="Lentelscels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00100000</w:t>
            </w:r>
          </w:p>
        </w:tc>
      </w:tr>
    </w:tbl>
    <w:p w:rsidR="0009744F" w:rsidRPr="005321E3" w:rsidRDefault="0009744F" w:rsidP="0009744F">
      <w:pPr>
        <w:pStyle w:val="Programostekstas"/>
        <w:rPr>
          <w:rFonts w:cs="Courier New"/>
          <w:b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09744F" w:rsidRPr="005321E3" w:rsidTr="00B83AE7">
        <w:trPr>
          <w:jc w:val="center"/>
        </w:trPr>
        <w:tc>
          <w:tcPr>
            <w:tcW w:w="2347" w:type="dxa"/>
          </w:tcPr>
          <w:p w:rsidR="0009744F" w:rsidRPr="005321E3" w:rsidRDefault="0009744F" w:rsidP="00B83AE7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Duomenys.txt</w:t>
            </w:r>
          </w:p>
        </w:tc>
      </w:tr>
      <w:tr w:rsidR="0009744F" w:rsidRPr="005321E3" w:rsidTr="00B83AE7">
        <w:trPr>
          <w:jc w:val="center"/>
        </w:trPr>
        <w:tc>
          <w:tcPr>
            <w:tcW w:w="2347" w:type="dxa"/>
          </w:tcPr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Salų kiekis:          1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n ir m reikšmės:    10   10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00111111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01001111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00000000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01111110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00000001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01111110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01111110</w:t>
            </w:r>
          </w:p>
          <w:p w:rsidR="0009744F" w:rsidRP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Stačiakampio duomenys: 00100000</w:t>
            </w:r>
          </w:p>
        </w:tc>
      </w:tr>
    </w:tbl>
    <w:p w:rsidR="0009744F" w:rsidRPr="005321E3" w:rsidRDefault="0009744F" w:rsidP="0009744F">
      <w:pPr>
        <w:pStyle w:val="Programostekstas"/>
        <w:rPr>
          <w:rFonts w:cs="Courier New"/>
          <w:b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09744F" w:rsidRPr="005321E3" w:rsidTr="00B83AE7">
        <w:trPr>
          <w:jc w:val="center"/>
        </w:trPr>
        <w:tc>
          <w:tcPr>
            <w:tcW w:w="2347" w:type="dxa"/>
          </w:tcPr>
          <w:p w:rsidR="0009744F" w:rsidRPr="005321E3" w:rsidRDefault="0009744F" w:rsidP="00B83AE7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t>Rezultatai.txt</w:t>
            </w:r>
          </w:p>
        </w:tc>
      </w:tr>
      <w:tr w:rsidR="0009744F" w:rsidRPr="005321E3" w:rsidTr="00B83AE7">
        <w:trPr>
          <w:jc w:val="center"/>
        </w:trPr>
        <w:tc>
          <w:tcPr>
            <w:tcW w:w="2347" w:type="dxa"/>
          </w:tcPr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 xml:space="preserve">Salų skaičius  Didž. sala     </w:t>
            </w:r>
          </w:p>
          <w:p w:rsid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>------------------------------</w:t>
            </w:r>
          </w:p>
          <w:p w:rsidR="0009744F" w:rsidRPr="00B83AE7" w:rsidRDefault="00B83AE7" w:rsidP="00B83A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lt-LT"/>
              </w:rPr>
              <w:t xml:space="preserve">2              20             </w:t>
            </w:r>
          </w:p>
        </w:tc>
      </w:tr>
    </w:tbl>
    <w:p w:rsidR="0009744F" w:rsidRPr="005321E3" w:rsidRDefault="0009744F" w:rsidP="0009744F">
      <w:pPr>
        <w:pStyle w:val="Programostekstas"/>
        <w:rPr>
          <w:rFonts w:cs="Courier New"/>
          <w:b/>
        </w:rPr>
      </w:pPr>
    </w:p>
    <w:p w:rsidR="0009744F" w:rsidRPr="005321E3" w:rsidRDefault="0009744F" w:rsidP="00F61A71">
      <w:pPr>
        <w:ind w:firstLine="0"/>
        <w:jc w:val="left"/>
        <w:rPr>
          <w:rFonts w:cs="Courier New"/>
          <w:b/>
        </w:rPr>
      </w:pPr>
      <w:r w:rsidRPr="005321E3">
        <w:rPr>
          <w:rFonts w:ascii="Courier New" w:hAnsi="Courier New" w:cs="Courier New"/>
          <w:b/>
          <w:sz w:val="20"/>
        </w:rP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072"/>
      </w:tblGrid>
      <w:tr w:rsidR="0009744F" w:rsidRPr="005321E3" w:rsidTr="00B83AE7">
        <w:trPr>
          <w:jc w:val="center"/>
        </w:trPr>
        <w:tc>
          <w:tcPr>
            <w:tcW w:w="2347" w:type="dxa"/>
          </w:tcPr>
          <w:p w:rsidR="0009744F" w:rsidRPr="005321E3" w:rsidRDefault="0009744F" w:rsidP="00B83AE7">
            <w:pPr>
              <w:pStyle w:val="Lentelsantrat"/>
              <w:rPr>
                <w:rFonts w:ascii="Courier New" w:hAnsi="Courier New" w:cs="Courier New"/>
                <w:b w:val="0"/>
                <w:sz w:val="20"/>
              </w:rPr>
            </w:pPr>
            <w:r w:rsidRPr="005321E3">
              <w:rPr>
                <w:rFonts w:ascii="Courier New" w:hAnsi="Courier New" w:cs="Courier New"/>
                <w:b w:val="0"/>
                <w:sz w:val="20"/>
              </w:rPr>
              <w:lastRenderedPageBreak/>
              <w:t>Vartotojo sąsaja</w:t>
            </w:r>
          </w:p>
        </w:tc>
      </w:tr>
      <w:tr w:rsidR="0009744F" w:rsidRPr="00336D40" w:rsidTr="00B83AE7">
        <w:trPr>
          <w:jc w:val="center"/>
        </w:trPr>
        <w:tc>
          <w:tcPr>
            <w:tcW w:w="2347" w:type="dxa"/>
          </w:tcPr>
          <w:p w:rsidR="0009744F" w:rsidRPr="00336D40" w:rsidRDefault="00F61A71" w:rsidP="00B83AE7">
            <w:pPr>
              <w:pStyle w:val="Lentelscels"/>
            </w:pPr>
            <w:r>
              <w:rPr>
                <w:noProof/>
              </w:rPr>
              <w:drawing>
                <wp:inline distT="0" distB="0" distL="0" distR="0">
                  <wp:extent cx="4752975" cy="4953000"/>
                  <wp:effectExtent l="0" t="0" r="9525" b="0"/>
                  <wp:docPr id="4" name="Picture 4" descr="https://i.gyazo.com/716d7f7c903ef89cb520fc6298608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716d7f7c903ef89cb520fc62986083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44F" w:rsidRDefault="0009744F" w:rsidP="0009744F">
      <w:pPr>
        <w:pStyle w:val="Programostekstas"/>
        <w:rPr>
          <w:b/>
        </w:rPr>
      </w:pPr>
    </w:p>
    <w:p w:rsidR="0009744F" w:rsidRDefault="0009744F" w:rsidP="0009744F">
      <w:pPr>
        <w:ind w:firstLine="0"/>
        <w:jc w:val="left"/>
        <w:rPr>
          <w:rFonts w:ascii="Courier New" w:hAnsi="Courier New"/>
          <w:b/>
          <w:sz w:val="20"/>
        </w:rPr>
      </w:pPr>
      <w:r>
        <w:rPr>
          <w:b/>
        </w:rPr>
        <w:br w:type="page"/>
      </w:r>
    </w:p>
    <w:p w:rsidR="0009744F" w:rsidRPr="00396014" w:rsidRDefault="0009744F" w:rsidP="00A049DD">
      <w:pPr>
        <w:pStyle w:val="Programostekstas"/>
        <w:rPr>
          <w:b/>
        </w:rPr>
      </w:pPr>
    </w:p>
    <w:p w:rsidR="00552B41" w:rsidRDefault="00552B41" w:rsidP="00552B41">
      <w:pPr>
        <w:pStyle w:val="Heading2"/>
      </w:pPr>
      <w:bookmarkStart w:id="13" w:name="_Toc473798959"/>
      <w:r>
        <w:t>Dėstytojo pastabos</w:t>
      </w:r>
      <w:bookmarkEnd w:id="13"/>
    </w:p>
    <w:p w:rsidR="00552B41" w:rsidRDefault="00552B41" w:rsidP="00552B41"/>
    <w:p w:rsidR="00552B41" w:rsidRDefault="00552B41" w:rsidP="00552B41"/>
    <w:p w:rsidR="00552B41" w:rsidRPr="00552B41" w:rsidRDefault="00552B41" w:rsidP="00552B41"/>
    <w:p w:rsidR="00844988" w:rsidRPr="0015714D" w:rsidRDefault="00AB7416" w:rsidP="002949A3">
      <w:pPr>
        <w:pStyle w:val="Heading1"/>
      </w:pPr>
      <w:r>
        <w:br w:type="page"/>
      </w:r>
      <w:bookmarkStart w:id="14" w:name="_Toc473798960"/>
      <w:r w:rsidR="00986944">
        <w:lastRenderedPageBreak/>
        <w:t>Dinaminis atminties valdymas</w:t>
      </w:r>
      <w:r w:rsidR="00844988" w:rsidRPr="0015714D">
        <w:t xml:space="preserve"> (L</w:t>
      </w:r>
      <w:r w:rsidR="00C25271">
        <w:t>2</w:t>
      </w:r>
      <w:r w:rsidR="00844988" w:rsidRPr="0015714D">
        <w:t>)</w:t>
      </w:r>
      <w:bookmarkEnd w:id="14"/>
    </w:p>
    <w:p w:rsidR="00990D35" w:rsidRPr="00844988" w:rsidRDefault="00990D35" w:rsidP="00990D35">
      <w:pPr>
        <w:pStyle w:val="Heading2"/>
      </w:pPr>
      <w:bookmarkStart w:id="15" w:name="_Toc473798961"/>
      <w:r w:rsidRPr="00844988">
        <w:t>Darb</w:t>
      </w:r>
      <w:r w:rsidRPr="00C87140">
        <w:t>o</w:t>
      </w:r>
      <w:r w:rsidRPr="00844988">
        <w:t xml:space="preserve"> užduotis</w:t>
      </w:r>
      <w:bookmarkEnd w:id="15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16" w:name="_Toc473798962"/>
      <w:r>
        <w:t>Grafinės vartotojo sąsajos schema</w:t>
      </w:r>
      <w:bookmarkEnd w:id="16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17" w:name="_Toc473798963"/>
      <w:r>
        <w:t>Sąsajoje panaudotų komponentų keičiamos savybės</w:t>
      </w:r>
      <w:bookmarkEnd w:id="17"/>
    </w:p>
    <w:p w:rsidR="00990D35" w:rsidRDefault="00990D35" w:rsidP="00990D35"/>
    <w:p w:rsidR="00990D35" w:rsidRDefault="00990D35" w:rsidP="00990D3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antrat"/>
            </w:pPr>
            <w:r>
              <w:t>Reikšmė</w:t>
            </w: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</w:tbl>
    <w:p w:rsidR="00990D35" w:rsidRDefault="00990D35" w:rsidP="00990D35"/>
    <w:p w:rsidR="00AE71E2" w:rsidRDefault="00AE71E2" w:rsidP="00990D35">
      <w:pPr>
        <w:pStyle w:val="Heading2"/>
      </w:pPr>
      <w:bookmarkStart w:id="18" w:name="_Toc473798964"/>
      <w:r>
        <w:t>Klasių diagrama</w:t>
      </w:r>
      <w:bookmarkEnd w:id="18"/>
    </w:p>
    <w:p w:rsidR="00AE71E2" w:rsidRDefault="00AE71E2" w:rsidP="00AE71E2"/>
    <w:p w:rsidR="00AE71E2" w:rsidRDefault="00AE71E2" w:rsidP="00AE71E2"/>
    <w:p w:rsidR="00AE71E2" w:rsidRPr="00AE71E2" w:rsidRDefault="00AE71E2" w:rsidP="00AE71E2"/>
    <w:p w:rsidR="00990D35" w:rsidRDefault="00990D35" w:rsidP="00990D35">
      <w:pPr>
        <w:pStyle w:val="Heading2"/>
      </w:pPr>
      <w:bookmarkStart w:id="19" w:name="_Toc473798965"/>
      <w:r>
        <w:t>Programos vartotojo vadovas</w:t>
      </w:r>
      <w:bookmarkEnd w:id="19"/>
    </w:p>
    <w:p w:rsidR="00990D35" w:rsidRDefault="00990D35" w:rsidP="00990D35"/>
    <w:p w:rsidR="00990D35" w:rsidRDefault="00990D35" w:rsidP="00990D35"/>
    <w:p w:rsidR="00990D35" w:rsidRPr="00844988" w:rsidRDefault="00990D35" w:rsidP="00990D35"/>
    <w:p w:rsidR="00990D35" w:rsidRPr="00844988" w:rsidRDefault="00990D35" w:rsidP="00990D35">
      <w:pPr>
        <w:pStyle w:val="Heading2"/>
      </w:pPr>
      <w:bookmarkStart w:id="20" w:name="_Toc473798966"/>
      <w:r w:rsidRPr="00844988">
        <w:t>Programos tekstas</w:t>
      </w:r>
      <w:bookmarkEnd w:id="20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Pr="00844988" w:rsidRDefault="00990D35" w:rsidP="00990D35">
      <w:pPr>
        <w:pStyle w:val="Programostekstas"/>
      </w:pPr>
    </w:p>
    <w:p w:rsidR="00990D35" w:rsidRPr="00844988" w:rsidRDefault="00990D35" w:rsidP="00990D35">
      <w:pPr>
        <w:pStyle w:val="Heading2"/>
      </w:pPr>
      <w:bookmarkStart w:id="21" w:name="_Toc473798967"/>
      <w:r w:rsidRPr="00844988">
        <w:t>Pradiniai duomenys ir rezultatai</w:t>
      </w:r>
      <w:bookmarkEnd w:id="21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552B41" w:rsidRDefault="00552B41" w:rsidP="00552B41">
      <w:pPr>
        <w:pStyle w:val="Heading2"/>
      </w:pPr>
      <w:bookmarkStart w:id="22" w:name="_Toc473798968"/>
      <w:r>
        <w:t>Dėstytojo pastabos</w:t>
      </w:r>
      <w:bookmarkEnd w:id="22"/>
    </w:p>
    <w:p w:rsidR="00552B41" w:rsidRDefault="00552B41" w:rsidP="00552B41"/>
    <w:p w:rsidR="00552B41" w:rsidRDefault="00552B41" w:rsidP="00552B41"/>
    <w:p w:rsidR="00552B41" w:rsidRPr="00552B41" w:rsidRDefault="00552B41" w:rsidP="00552B41"/>
    <w:p w:rsidR="00AB7416" w:rsidRPr="0015714D" w:rsidRDefault="00AB7416" w:rsidP="00AE71E2">
      <w:pPr>
        <w:pStyle w:val="Heading1"/>
      </w:pPr>
      <w:r>
        <w:br w:type="page"/>
      </w:r>
      <w:bookmarkStart w:id="23" w:name="_Toc473798969"/>
      <w:r w:rsidR="00986944">
        <w:rPr>
          <w:noProof/>
        </w:rPr>
        <w:lastRenderedPageBreak/>
        <w:t>Bendrinės klasės</w:t>
      </w:r>
      <w:r w:rsidR="00AE71E2" w:rsidRPr="00AE71E2">
        <w:rPr>
          <w:noProof/>
        </w:rPr>
        <w:t xml:space="preserve"> </w:t>
      </w:r>
      <w:r w:rsidR="008E39E8">
        <w:rPr>
          <w:noProof/>
        </w:rPr>
        <w:t xml:space="preserve">ir sąsajos </w:t>
      </w:r>
      <w:r w:rsidRPr="0015714D">
        <w:t>(L</w:t>
      </w:r>
      <w:r w:rsidR="00C25271">
        <w:t>3</w:t>
      </w:r>
      <w:r w:rsidRPr="0015714D">
        <w:t>)</w:t>
      </w:r>
      <w:bookmarkEnd w:id="23"/>
    </w:p>
    <w:p w:rsidR="00990D35" w:rsidRPr="00844988" w:rsidRDefault="00990D35" w:rsidP="00990D35">
      <w:pPr>
        <w:pStyle w:val="Heading2"/>
      </w:pPr>
      <w:bookmarkStart w:id="24" w:name="_Toc473798970"/>
      <w:r w:rsidRPr="00844988">
        <w:t>Darb</w:t>
      </w:r>
      <w:r w:rsidRPr="00C87140">
        <w:t>o</w:t>
      </w:r>
      <w:r w:rsidRPr="00844988">
        <w:t xml:space="preserve"> užduotis</w:t>
      </w:r>
      <w:bookmarkEnd w:id="24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25" w:name="_Toc473798971"/>
      <w:r>
        <w:t>Grafinės vartotojo sąsajos schema</w:t>
      </w:r>
      <w:bookmarkEnd w:id="25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26" w:name="_Toc473798972"/>
      <w:r>
        <w:t>Sąsajoje panaudotų komponentų keičiamos savybės</w:t>
      </w:r>
      <w:bookmarkEnd w:id="26"/>
    </w:p>
    <w:p w:rsidR="00990D35" w:rsidRDefault="00990D35" w:rsidP="00990D35"/>
    <w:p w:rsidR="00990D35" w:rsidRDefault="00990D35" w:rsidP="00990D3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antrat"/>
            </w:pPr>
            <w:r>
              <w:t>Reikšmė</w:t>
            </w: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</w:tbl>
    <w:p w:rsidR="00990D35" w:rsidRDefault="00990D35" w:rsidP="00990D35"/>
    <w:p w:rsidR="00AE71E2" w:rsidRDefault="00AE71E2" w:rsidP="00990D35">
      <w:pPr>
        <w:pStyle w:val="Heading2"/>
      </w:pPr>
      <w:bookmarkStart w:id="27" w:name="_Toc473798973"/>
      <w:r>
        <w:t>Klasių diagrama</w:t>
      </w:r>
      <w:bookmarkEnd w:id="27"/>
    </w:p>
    <w:p w:rsidR="00AE71E2" w:rsidRDefault="00AE71E2" w:rsidP="00AE71E2"/>
    <w:p w:rsidR="00AE71E2" w:rsidRDefault="00AE71E2" w:rsidP="00AE71E2"/>
    <w:p w:rsidR="00AE71E2" w:rsidRPr="00AE71E2" w:rsidRDefault="00AE71E2" w:rsidP="00AE71E2"/>
    <w:p w:rsidR="00990D35" w:rsidRDefault="00990D35" w:rsidP="00990D35">
      <w:pPr>
        <w:pStyle w:val="Heading2"/>
      </w:pPr>
      <w:bookmarkStart w:id="28" w:name="_Toc473798974"/>
      <w:r>
        <w:t>Programos vartotojo vadovas</w:t>
      </w:r>
      <w:bookmarkEnd w:id="28"/>
    </w:p>
    <w:p w:rsidR="00990D35" w:rsidRDefault="00990D35" w:rsidP="00990D35"/>
    <w:p w:rsidR="00990D35" w:rsidRDefault="00990D35" w:rsidP="00990D35"/>
    <w:p w:rsidR="00990D35" w:rsidRPr="00844988" w:rsidRDefault="00990D35" w:rsidP="00990D35"/>
    <w:p w:rsidR="00990D35" w:rsidRPr="00844988" w:rsidRDefault="00990D35" w:rsidP="00990D35">
      <w:pPr>
        <w:pStyle w:val="Heading2"/>
      </w:pPr>
      <w:bookmarkStart w:id="29" w:name="_Toc473798975"/>
      <w:r w:rsidRPr="00844988">
        <w:t>Programos tekstas</w:t>
      </w:r>
      <w:bookmarkEnd w:id="29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Pr="00844988" w:rsidRDefault="00990D35" w:rsidP="00990D35">
      <w:pPr>
        <w:pStyle w:val="Programostekstas"/>
      </w:pPr>
    </w:p>
    <w:p w:rsidR="00990D35" w:rsidRPr="00844988" w:rsidRDefault="00990D35" w:rsidP="00990D35">
      <w:pPr>
        <w:pStyle w:val="Heading2"/>
      </w:pPr>
      <w:bookmarkStart w:id="30" w:name="_Toc473798976"/>
      <w:r w:rsidRPr="00844988">
        <w:t>Pradiniai duomenys ir rezultatai</w:t>
      </w:r>
      <w:bookmarkEnd w:id="30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552B41" w:rsidRDefault="00552B41" w:rsidP="00552B41">
      <w:pPr>
        <w:pStyle w:val="Heading2"/>
      </w:pPr>
      <w:bookmarkStart w:id="31" w:name="_Toc473798977"/>
      <w:r>
        <w:t>Dėstytojo pastabos</w:t>
      </w:r>
      <w:bookmarkEnd w:id="31"/>
    </w:p>
    <w:p w:rsidR="00552B41" w:rsidRDefault="00552B41" w:rsidP="00552B41"/>
    <w:p w:rsidR="00552B41" w:rsidRDefault="00552B41" w:rsidP="00552B41"/>
    <w:p w:rsidR="00552B41" w:rsidRPr="00552B41" w:rsidRDefault="00552B41" w:rsidP="00552B41"/>
    <w:p w:rsidR="00AB7416" w:rsidRPr="0015714D" w:rsidRDefault="00AB7416" w:rsidP="000D7125">
      <w:pPr>
        <w:pStyle w:val="Heading1"/>
      </w:pPr>
      <w:r>
        <w:br w:type="page"/>
      </w:r>
      <w:bookmarkStart w:id="32" w:name="_Toc473798978"/>
      <w:r w:rsidR="008E39E8">
        <w:lastRenderedPageBreak/>
        <w:t>K</w:t>
      </w:r>
      <w:r w:rsidR="00D02DD4">
        <w:t>olekcijos</w:t>
      </w:r>
      <w:r w:rsidRPr="0015714D">
        <w:t xml:space="preserve"> </w:t>
      </w:r>
      <w:r w:rsidR="008E39E8">
        <w:t xml:space="preserve">ir išimčių valdymas </w:t>
      </w:r>
      <w:r w:rsidRPr="0015714D">
        <w:t>(L</w:t>
      </w:r>
      <w:r w:rsidR="00C25271">
        <w:t>4</w:t>
      </w:r>
      <w:r w:rsidRPr="0015714D">
        <w:t>)</w:t>
      </w:r>
      <w:bookmarkEnd w:id="32"/>
    </w:p>
    <w:p w:rsidR="00990D35" w:rsidRPr="00844988" w:rsidRDefault="00990D35" w:rsidP="00990D35">
      <w:pPr>
        <w:pStyle w:val="Heading2"/>
      </w:pPr>
      <w:bookmarkStart w:id="33" w:name="_Toc473798979"/>
      <w:r w:rsidRPr="00844988">
        <w:t>Darb</w:t>
      </w:r>
      <w:r w:rsidRPr="00C87140">
        <w:t>o</w:t>
      </w:r>
      <w:r w:rsidRPr="00844988">
        <w:t xml:space="preserve"> užduotis</w:t>
      </w:r>
      <w:bookmarkEnd w:id="33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34" w:name="_Toc473798980"/>
      <w:r>
        <w:t>Grafinės vartotojo sąsajos schema</w:t>
      </w:r>
      <w:bookmarkEnd w:id="34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35" w:name="_Toc473798981"/>
      <w:r>
        <w:t>Sąsajoje panaudotų komponentų keičiamos savybės</w:t>
      </w:r>
      <w:bookmarkEnd w:id="35"/>
    </w:p>
    <w:p w:rsidR="00990D35" w:rsidRDefault="00990D35" w:rsidP="00990D35"/>
    <w:p w:rsidR="00990D35" w:rsidRDefault="00990D35" w:rsidP="00990D3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antrat"/>
            </w:pPr>
            <w:r>
              <w:t>Reikšmė</w:t>
            </w: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</w:tbl>
    <w:p w:rsidR="00990D35" w:rsidRDefault="00990D35" w:rsidP="00990D35"/>
    <w:p w:rsidR="00AE71E2" w:rsidRDefault="00AE71E2" w:rsidP="00990D35">
      <w:pPr>
        <w:pStyle w:val="Heading2"/>
      </w:pPr>
      <w:bookmarkStart w:id="36" w:name="_Toc473798982"/>
      <w:r>
        <w:t>Klasių diagrama</w:t>
      </w:r>
      <w:bookmarkEnd w:id="36"/>
    </w:p>
    <w:p w:rsidR="00AE71E2" w:rsidRDefault="00AE71E2" w:rsidP="00AE71E2"/>
    <w:p w:rsidR="00AE71E2" w:rsidRDefault="00AE71E2" w:rsidP="00AE71E2"/>
    <w:p w:rsidR="00AE71E2" w:rsidRPr="00AE71E2" w:rsidRDefault="00AE71E2" w:rsidP="00AE71E2"/>
    <w:p w:rsidR="00990D35" w:rsidRDefault="00990D35" w:rsidP="00990D35">
      <w:pPr>
        <w:pStyle w:val="Heading2"/>
      </w:pPr>
      <w:bookmarkStart w:id="37" w:name="_Toc473798983"/>
      <w:r>
        <w:t>Programos vartotojo vadovas</w:t>
      </w:r>
      <w:bookmarkEnd w:id="37"/>
    </w:p>
    <w:p w:rsidR="00990D35" w:rsidRDefault="00990D35" w:rsidP="00990D35"/>
    <w:p w:rsidR="00990D35" w:rsidRDefault="00990D35" w:rsidP="00990D35"/>
    <w:p w:rsidR="00990D35" w:rsidRPr="00844988" w:rsidRDefault="00990D35" w:rsidP="00990D35"/>
    <w:p w:rsidR="00990D35" w:rsidRPr="00844988" w:rsidRDefault="00990D35" w:rsidP="00990D35">
      <w:pPr>
        <w:pStyle w:val="Heading2"/>
      </w:pPr>
      <w:bookmarkStart w:id="38" w:name="_Toc473798984"/>
      <w:r w:rsidRPr="00844988">
        <w:t>Programos tekstas</w:t>
      </w:r>
      <w:bookmarkEnd w:id="38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Pr="00844988" w:rsidRDefault="00990D35" w:rsidP="00990D35">
      <w:pPr>
        <w:pStyle w:val="Programostekstas"/>
      </w:pPr>
    </w:p>
    <w:p w:rsidR="00990D35" w:rsidRPr="00844988" w:rsidRDefault="00990D35" w:rsidP="00990D35">
      <w:pPr>
        <w:pStyle w:val="Heading2"/>
      </w:pPr>
      <w:bookmarkStart w:id="39" w:name="_Toc473798985"/>
      <w:r w:rsidRPr="00844988">
        <w:t>Pradiniai duomenys ir rezultatai</w:t>
      </w:r>
      <w:bookmarkEnd w:id="39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552B41" w:rsidRDefault="00552B41" w:rsidP="00552B41">
      <w:pPr>
        <w:pStyle w:val="Heading2"/>
      </w:pPr>
      <w:bookmarkStart w:id="40" w:name="_Toc473798986"/>
      <w:r>
        <w:t>Dėstytojo pastabos</w:t>
      </w:r>
      <w:bookmarkEnd w:id="40"/>
    </w:p>
    <w:p w:rsidR="00552B41" w:rsidRDefault="00552B41" w:rsidP="00552B41"/>
    <w:p w:rsidR="00552B41" w:rsidRDefault="00552B41" w:rsidP="00552B41"/>
    <w:p w:rsidR="00552B41" w:rsidRPr="00552B41" w:rsidRDefault="00552B41" w:rsidP="00552B41"/>
    <w:p w:rsidR="00AB7416" w:rsidRPr="0015714D" w:rsidRDefault="00AB7416" w:rsidP="000D7125">
      <w:pPr>
        <w:pStyle w:val="Heading1"/>
      </w:pPr>
      <w:r>
        <w:br w:type="page"/>
      </w:r>
      <w:bookmarkStart w:id="41" w:name="_Toc473798987"/>
      <w:r w:rsidR="00D02DD4">
        <w:lastRenderedPageBreak/>
        <w:t>Deklaratyvusis programavimas</w:t>
      </w:r>
      <w:r w:rsidR="000D7125" w:rsidRPr="000D7125">
        <w:t xml:space="preserve"> </w:t>
      </w:r>
      <w:r w:rsidRPr="0015714D">
        <w:t>(L</w:t>
      </w:r>
      <w:r w:rsidR="00C25271">
        <w:t>5</w:t>
      </w:r>
      <w:r w:rsidRPr="0015714D">
        <w:t>)</w:t>
      </w:r>
      <w:bookmarkEnd w:id="41"/>
    </w:p>
    <w:p w:rsidR="00990D35" w:rsidRPr="00844988" w:rsidRDefault="00990D35" w:rsidP="00990D35">
      <w:pPr>
        <w:pStyle w:val="Heading2"/>
      </w:pPr>
      <w:bookmarkStart w:id="42" w:name="_Toc473798988"/>
      <w:r w:rsidRPr="00844988">
        <w:t>Darb</w:t>
      </w:r>
      <w:r w:rsidRPr="00C87140">
        <w:t>o</w:t>
      </w:r>
      <w:r w:rsidRPr="00844988">
        <w:t xml:space="preserve"> užduotis</w:t>
      </w:r>
      <w:bookmarkEnd w:id="42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43" w:name="_Toc473798989"/>
      <w:r>
        <w:t>Grafinės vartotojo sąsajos schema</w:t>
      </w:r>
      <w:bookmarkEnd w:id="43"/>
    </w:p>
    <w:p w:rsidR="00990D35" w:rsidRDefault="00990D35" w:rsidP="00990D35"/>
    <w:p w:rsidR="00990D35" w:rsidRDefault="00990D35" w:rsidP="00990D35"/>
    <w:p w:rsidR="00990D35" w:rsidRDefault="00990D35" w:rsidP="00990D35"/>
    <w:p w:rsidR="00990D35" w:rsidRDefault="00990D35" w:rsidP="00990D35">
      <w:pPr>
        <w:pStyle w:val="Heading2"/>
      </w:pPr>
      <w:bookmarkStart w:id="44" w:name="_Toc473798990"/>
      <w:r>
        <w:t>Sąsajoje panaudotų komponentų keičiamos savybės</w:t>
      </w:r>
      <w:bookmarkEnd w:id="44"/>
    </w:p>
    <w:p w:rsidR="00990D35" w:rsidRDefault="00990D35" w:rsidP="00990D35"/>
    <w:p w:rsidR="00990D35" w:rsidRDefault="00990D35" w:rsidP="00990D35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antrat"/>
            </w:pPr>
            <w:r>
              <w:t>Reikšmė</w:t>
            </w: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  <w:tr w:rsidR="00990D35" w:rsidRPr="00F56923" w:rsidTr="0002339E">
        <w:trPr>
          <w:jc w:val="center"/>
        </w:trPr>
        <w:tc>
          <w:tcPr>
            <w:tcW w:w="2347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2689" w:type="dxa"/>
          </w:tcPr>
          <w:p w:rsidR="00990D35" w:rsidRPr="00336D40" w:rsidRDefault="00990D35" w:rsidP="00052178">
            <w:pPr>
              <w:pStyle w:val="Lentelscels"/>
            </w:pPr>
          </w:p>
        </w:tc>
        <w:tc>
          <w:tcPr>
            <w:tcW w:w="4036" w:type="dxa"/>
          </w:tcPr>
          <w:p w:rsidR="00990D35" w:rsidRPr="00336D40" w:rsidRDefault="00990D35" w:rsidP="00052178">
            <w:pPr>
              <w:pStyle w:val="Lentelscels"/>
            </w:pPr>
          </w:p>
        </w:tc>
      </w:tr>
    </w:tbl>
    <w:p w:rsidR="00990D35" w:rsidRDefault="00990D35" w:rsidP="00990D35"/>
    <w:p w:rsidR="00AE71E2" w:rsidRDefault="00AE71E2" w:rsidP="00990D35">
      <w:pPr>
        <w:pStyle w:val="Heading2"/>
      </w:pPr>
      <w:bookmarkStart w:id="45" w:name="_Toc473798991"/>
      <w:r>
        <w:t>Klasių diagrama</w:t>
      </w:r>
      <w:bookmarkEnd w:id="45"/>
    </w:p>
    <w:p w:rsidR="00AE71E2" w:rsidRDefault="00AE71E2" w:rsidP="00AE71E2"/>
    <w:p w:rsidR="00AE71E2" w:rsidRDefault="00AE71E2" w:rsidP="00AE71E2"/>
    <w:p w:rsidR="00AE71E2" w:rsidRPr="00AE71E2" w:rsidRDefault="00AE71E2" w:rsidP="00AE71E2"/>
    <w:p w:rsidR="00990D35" w:rsidRDefault="00990D35" w:rsidP="00990D35">
      <w:pPr>
        <w:pStyle w:val="Heading2"/>
      </w:pPr>
      <w:bookmarkStart w:id="46" w:name="_Toc473798992"/>
      <w:r>
        <w:t>Programos vartotojo vadovas</w:t>
      </w:r>
      <w:bookmarkEnd w:id="46"/>
    </w:p>
    <w:p w:rsidR="00990D35" w:rsidRDefault="00990D35" w:rsidP="00990D35"/>
    <w:p w:rsidR="00990D35" w:rsidRDefault="00990D35" w:rsidP="00990D35"/>
    <w:p w:rsidR="00990D35" w:rsidRPr="00844988" w:rsidRDefault="00990D35" w:rsidP="00990D35"/>
    <w:p w:rsidR="00990D35" w:rsidRPr="00844988" w:rsidRDefault="00990D35" w:rsidP="00990D35">
      <w:pPr>
        <w:pStyle w:val="Heading2"/>
      </w:pPr>
      <w:bookmarkStart w:id="47" w:name="_Toc473798993"/>
      <w:r w:rsidRPr="00844988">
        <w:t>Programos tekstas</w:t>
      </w:r>
      <w:bookmarkEnd w:id="47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Pr="00844988" w:rsidRDefault="00990D35" w:rsidP="00990D35">
      <w:pPr>
        <w:pStyle w:val="Programostekstas"/>
      </w:pPr>
    </w:p>
    <w:p w:rsidR="00990D35" w:rsidRPr="00844988" w:rsidRDefault="00990D35" w:rsidP="00990D35">
      <w:pPr>
        <w:pStyle w:val="Heading2"/>
      </w:pPr>
      <w:bookmarkStart w:id="48" w:name="_Toc473798994"/>
      <w:r w:rsidRPr="00844988">
        <w:t>Pradiniai duomenys ir rezultatai</w:t>
      </w:r>
      <w:bookmarkEnd w:id="48"/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990D35" w:rsidRDefault="00990D35" w:rsidP="00990D35">
      <w:pPr>
        <w:pStyle w:val="Programostekstas"/>
      </w:pPr>
    </w:p>
    <w:p w:rsidR="00552B41" w:rsidRDefault="00552B41" w:rsidP="00552B41">
      <w:pPr>
        <w:pStyle w:val="Heading2"/>
      </w:pPr>
      <w:bookmarkStart w:id="49" w:name="_Toc473798995"/>
      <w:r>
        <w:t>Dėstytojo pastabos</w:t>
      </w:r>
      <w:bookmarkEnd w:id="49"/>
    </w:p>
    <w:p w:rsidR="00552B41" w:rsidRDefault="00552B41" w:rsidP="00552B41"/>
    <w:p w:rsidR="00552B41" w:rsidRDefault="00552B41" w:rsidP="00552B41"/>
    <w:p w:rsidR="00552B41" w:rsidRPr="00552B41" w:rsidRDefault="00552B41" w:rsidP="00552B41"/>
    <w:sectPr w:rsidR="00552B41" w:rsidRPr="00552B41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B13" w:rsidRDefault="00F31B13">
      <w:r>
        <w:separator/>
      </w:r>
    </w:p>
  </w:endnote>
  <w:endnote w:type="continuationSeparator" w:id="0">
    <w:p w:rsidR="00F31B13" w:rsidRDefault="00F3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E7" w:rsidRDefault="00B83AE7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B83AE7" w:rsidRDefault="00B83AE7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E7" w:rsidRDefault="00B83AE7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E65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E7" w:rsidRDefault="00B83AE7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E6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B13" w:rsidRDefault="00F31B13">
      <w:r>
        <w:separator/>
      </w:r>
    </w:p>
  </w:footnote>
  <w:footnote w:type="continuationSeparator" w:id="0">
    <w:p w:rsidR="00F31B13" w:rsidRDefault="00F3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AE7" w:rsidRPr="00EB5168" w:rsidRDefault="00B83AE7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55"/>
    <w:rsid w:val="00000825"/>
    <w:rsid w:val="0002339E"/>
    <w:rsid w:val="0003715A"/>
    <w:rsid w:val="00052178"/>
    <w:rsid w:val="00066A2A"/>
    <w:rsid w:val="0009744F"/>
    <w:rsid w:val="000A21E0"/>
    <w:rsid w:val="000D7125"/>
    <w:rsid w:val="000F7F7F"/>
    <w:rsid w:val="00100F55"/>
    <w:rsid w:val="0015714D"/>
    <w:rsid w:val="0016215D"/>
    <w:rsid w:val="001E733B"/>
    <w:rsid w:val="001F0046"/>
    <w:rsid w:val="00260F87"/>
    <w:rsid w:val="0026528E"/>
    <w:rsid w:val="00291C8F"/>
    <w:rsid w:val="002949A3"/>
    <w:rsid w:val="002C56BD"/>
    <w:rsid w:val="002D3E11"/>
    <w:rsid w:val="002E3EF8"/>
    <w:rsid w:val="00396014"/>
    <w:rsid w:val="003F1D21"/>
    <w:rsid w:val="00404E84"/>
    <w:rsid w:val="0041002E"/>
    <w:rsid w:val="00415D80"/>
    <w:rsid w:val="00421252"/>
    <w:rsid w:val="004771C9"/>
    <w:rsid w:val="00484DA3"/>
    <w:rsid w:val="004965DE"/>
    <w:rsid w:val="004A6A01"/>
    <w:rsid w:val="004C3D88"/>
    <w:rsid w:val="004E181F"/>
    <w:rsid w:val="0052026C"/>
    <w:rsid w:val="00531F74"/>
    <w:rsid w:val="005321E3"/>
    <w:rsid w:val="00552B41"/>
    <w:rsid w:val="005908F5"/>
    <w:rsid w:val="005B13B5"/>
    <w:rsid w:val="005B51FB"/>
    <w:rsid w:val="005C73ED"/>
    <w:rsid w:val="005F283E"/>
    <w:rsid w:val="00641CD5"/>
    <w:rsid w:val="006428FF"/>
    <w:rsid w:val="00660D53"/>
    <w:rsid w:val="006F141F"/>
    <w:rsid w:val="007016E8"/>
    <w:rsid w:val="00715939"/>
    <w:rsid w:val="007855DE"/>
    <w:rsid w:val="007E6559"/>
    <w:rsid w:val="007F39F5"/>
    <w:rsid w:val="00844988"/>
    <w:rsid w:val="008E39E8"/>
    <w:rsid w:val="00932992"/>
    <w:rsid w:val="00953893"/>
    <w:rsid w:val="00965287"/>
    <w:rsid w:val="00986944"/>
    <w:rsid w:val="00990D35"/>
    <w:rsid w:val="009B5229"/>
    <w:rsid w:val="009F432D"/>
    <w:rsid w:val="00A049DD"/>
    <w:rsid w:val="00A13155"/>
    <w:rsid w:val="00A6795E"/>
    <w:rsid w:val="00AA076F"/>
    <w:rsid w:val="00AB26BB"/>
    <w:rsid w:val="00AB7416"/>
    <w:rsid w:val="00AE0E37"/>
    <w:rsid w:val="00AE71E2"/>
    <w:rsid w:val="00AE7C8B"/>
    <w:rsid w:val="00B1787A"/>
    <w:rsid w:val="00B4162B"/>
    <w:rsid w:val="00B72BDC"/>
    <w:rsid w:val="00B83AE7"/>
    <w:rsid w:val="00BA09D9"/>
    <w:rsid w:val="00BA4DB8"/>
    <w:rsid w:val="00BB63CF"/>
    <w:rsid w:val="00BE7267"/>
    <w:rsid w:val="00C25271"/>
    <w:rsid w:val="00C80332"/>
    <w:rsid w:val="00C87140"/>
    <w:rsid w:val="00CA347D"/>
    <w:rsid w:val="00CD11A6"/>
    <w:rsid w:val="00CD58DB"/>
    <w:rsid w:val="00D02DD4"/>
    <w:rsid w:val="00D10218"/>
    <w:rsid w:val="00D253F8"/>
    <w:rsid w:val="00D560C9"/>
    <w:rsid w:val="00DB3730"/>
    <w:rsid w:val="00E03A86"/>
    <w:rsid w:val="00E36D0E"/>
    <w:rsid w:val="00E43E65"/>
    <w:rsid w:val="00E55394"/>
    <w:rsid w:val="00E768B1"/>
    <w:rsid w:val="00E927B2"/>
    <w:rsid w:val="00EA03D1"/>
    <w:rsid w:val="00EB5168"/>
    <w:rsid w:val="00EC080F"/>
    <w:rsid w:val="00F01D82"/>
    <w:rsid w:val="00F16C66"/>
    <w:rsid w:val="00F252DF"/>
    <w:rsid w:val="00F31B13"/>
    <w:rsid w:val="00F32903"/>
    <w:rsid w:val="00F45991"/>
    <w:rsid w:val="00F501DE"/>
    <w:rsid w:val="00F61A71"/>
    <w:rsid w:val="00F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7DDBEE-0D34-4596-85E9-5E96C616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552B41"/>
    <w:pPr>
      <w:tabs>
        <w:tab w:val="left" w:pos="1134"/>
        <w:tab w:val="right" w:leader="dot" w:pos="9639"/>
      </w:tabs>
      <w:spacing w:before="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Desktop\123_Ataskaitos_sablona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599FE8F-456D-4A74-9632-AC77A459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 (1)</Template>
  <TotalTime>129</TotalTime>
  <Pages>21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Matt</dc:creator>
  <cp:lastModifiedBy>Matt</cp:lastModifiedBy>
  <cp:revision>17</cp:revision>
  <dcterms:created xsi:type="dcterms:W3CDTF">2018-02-18T18:59:00Z</dcterms:created>
  <dcterms:modified xsi:type="dcterms:W3CDTF">2018-02-19T16:37:00Z</dcterms:modified>
</cp:coreProperties>
</file>